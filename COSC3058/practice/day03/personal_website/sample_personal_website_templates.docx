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CC51" w14:textId="77777777" w:rsidR="00B726DE" w:rsidRDefault="00B726DE" w:rsidP="00B726DE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1" locked="1" layoutInCell="1" allowOverlap="1" wp14:anchorId="69F2F887" wp14:editId="6A58B7CB">
                <wp:simplePos x="0" y="0"/>
                <wp:positionH relativeFrom="page">
                  <wp:posOffset>0</wp:posOffset>
                </wp:positionH>
                <wp:positionV relativeFrom="paragraph">
                  <wp:posOffset>-173355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1F327" id="Rectangle 1" o:spid="_x0000_s1026" alt="&quot;&quot;" style="position:absolute;margin-left:0;margin-top:-13.65pt;width:612pt;height:11in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" fillcolor="#eaceb7 [3205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552"/>
        <w:gridCol w:w="303"/>
        <w:gridCol w:w="1978"/>
        <w:gridCol w:w="1670"/>
        <w:gridCol w:w="23"/>
        <w:gridCol w:w="282"/>
        <w:gridCol w:w="3856"/>
      </w:tblGrid>
      <w:tr w:rsidR="00B726DE" w14:paraId="734EF212" w14:textId="77777777" w:rsidTr="00075613">
        <w:trPr>
          <w:trHeight w:val="3600"/>
        </w:trPr>
        <w:tc>
          <w:tcPr>
            <w:tcW w:w="2500" w:type="pct"/>
            <w:gridSpan w:val="3"/>
          </w:tcPr>
          <w:p w14:paraId="5E69E710" w14:textId="77777777" w:rsidR="00B726DE" w:rsidRPr="00DA699C" w:rsidRDefault="00B726DE" w:rsidP="00075613">
            <w:pPr>
              <w:pStyle w:val="Title"/>
            </w:pPr>
            <w:sdt>
              <w:sdtPr>
                <w:id w:val="-588932567"/>
                <w:placeholder>
                  <w:docPart w:val="EC05E5446DD99F4D909F2AE612457383"/>
                </w:placeholder>
                <w:temporary/>
                <w:showingPlcHdr/>
                <w15:appearance w15:val="hidden"/>
              </w:sdtPr>
              <w:sdtContent>
                <w:r>
                  <w:t>kristi</w:t>
                </w:r>
                <w:r>
                  <w:br/>
                  <w:t>LARR</w:t>
                </w:r>
              </w:sdtContent>
            </w:sdt>
          </w:p>
          <w:p w14:paraId="1FD22E07" w14:textId="77777777" w:rsidR="00B726DE" w:rsidRDefault="00B726DE" w:rsidP="00075613">
            <w:pPr>
              <w:pStyle w:val="Subtitle"/>
              <w:rPr>
                <w:noProof/>
                <w:lang w:val="en-AU" w:eastAsia="en-AU"/>
              </w:rPr>
            </w:pPr>
            <w:sdt>
              <w:sdtPr>
                <w:id w:val="1752538408"/>
                <w:placeholder>
                  <w:docPart w:val="F8100A57514A5E458DF03DE5DE80FE52"/>
                </w:placeholder>
                <w:temporary/>
                <w:showingPlcHdr/>
                <w15:appearance w15:val="hidden"/>
              </w:sdtPr>
              <w:sdtContent>
                <w:r w:rsidRPr="00B11A48">
                  <w:t>Registered nurse</w:t>
                </w:r>
              </w:sdtContent>
            </w:sdt>
            <w:r>
              <w:t xml:space="preserve"> </w:t>
            </w:r>
            <w:r>
              <w:rPr>
                <w:noProof/>
                <w:lang w:val="en-AU" w:eastAsia="en-AU"/>
              </w:rPr>
              <w:t xml:space="preserve"> </w:t>
            </w:r>
          </w:p>
        </w:tc>
        <w:tc>
          <w:tcPr>
            <w:tcW w:w="2500" w:type="pct"/>
            <w:gridSpan w:val="4"/>
            <w:vAlign w:val="center"/>
          </w:tcPr>
          <w:p w14:paraId="5D3C7485" w14:textId="77777777" w:rsidR="00B726DE" w:rsidRPr="00FF784C" w:rsidRDefault="00B726DE" w:rsidP="00075613">
            <w:pPr>
              <w:jc w:val="right"/>
              <w:rPr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DA20B3D" wp14:editId="4C960BC2">
                  <wp:extent cx="1463040" cy="1463040"/>
                  <wp:effectExtent l="0" t="0" r="3810" b="3810"/>
                  <wp:docPr id="273800827" name="Picture 273800827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6DE" w14:paraId="24B82DB8" w14:textId="77777777" w:rsidTr="00075613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36A9A1FD" w14:textId="77777777" w:rsidR="00B726DE" w:rsidRDefault="00B726DE" w:rsidP="00075613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34E0132" wp14:editId="5290AE55">
                      <wp:extent cx="6428105" cy="0"/>
                      <wp:effectExtent l="0" t="19050" r="29845" b="1905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44B1F9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" strokecolor="#d29665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726DE" w14:paraId="7B469DCE" w14:textId="77777777" w:rsidTr="00075613">
        <w:trPr>
          <w:trHeight w:val="720"/>
        </w:trPr>
        <w:tc>
          <w:tcPr>
            <w:tcW w:w="1522" w:type="pct"/>
          </w:tcPr>
          <w:p w14:paraId="48BEB845" w14:textId="77777777" w:rsidR="00B726DE" w:rsidRPr="008326F7" w:rsidRDefault="00B726DE" w:rsidP="00075613">
            <w:pPr>
              <w:pStyle w:val="Heading1"/>
            </w:pPr>
            <w:sdt>
              <w:sdtPr>
                <w:id w:val="2048246757"/>
                <w:placeholder>
                  <w:docPart w:val="562012E7C144574B97CF94D6B20A70AC"/>
                </w:placeholder>
                <w:temporary/>
                <w:showingPlcHdr/>
                <w15:appearance w15:val="hidden"/>
              </w:sdtPr>
              <w:sdtContent>
                <w:r w:rsidRPr="00B11A48">
                  <w:t>Contact info</w:t>
                </w:r>
              </w:sdtContent>
            </w:sdt>
          </w:p>
        </w:tc>
        <w:tc>
          <w:tcPr>
            <w:tcW w:w="130" w:type="pct"/>
          </w:tcPr>
          <w:p w14:paraId="57B01365" w14:textId="77777777" w:rsidR="00B726DE" w:rsidRPr="008326F7" w:rsidRDefault="00B726DE" w:rsidP="00075613">
            <w:pPr>
              <w:pStyle w:val="Heading1"/>
            </w:pPr>
          </w:p>
        </w:tc>
        <w:tc>
          <w:tcPr>
            <w:tcW w:w="1574" w:type="pct"/>
            <w:gridSpan w:val="3"/>
          </w:tcPr>
          <w:p w14:paraId="18E4EBDA" w14:textId="77777777" w:rsidR="00B726DE" w:rsidRPr="0037411E" w:rsidRDefault="00B726DE" w:rsidP="00075613">
            <w:pPr>
              <w:pStyle w:val="Heading2"/>
            </w:pPr>
            <w:sdt>
              <w:sdtPr>
                <w:id w:val="-906685470"/>
                <w:placeholder>
                  <w:docPart w:val="04F8FBD03B95A141A8B5743778E42A3B"/>
                </w:placeholder>
                <w:temporary/>
                <w:showingPlcHdr/>
                <w15:appearance w15:val="hidden"/>
              </w:sdtPr>
              <w:sdtContent>
                <w:r w:rsidRPr="0086523D">
                  <w:t>111 1st Avenue</w:t>
                </w:r>
              </w:sdtContent>
            </w:sdt>
          </w:p>
          <w:p w14:paraId="2138BBBA" w14:textId="77777777" w:rsidR="00B726DE" w:rsidRPr="0037411E" w:rsidRDefault="00B726DE" w:rsidP="00075613">
            <w:sdt>
              <w:sdtPr>
                <w:id w:val="1741282291"/>
                <w:placeholder>
                  <w:docPart w:val="EA6E7CCDC96DDE4AAC0CBB1987A7BF8D"/>
                </w:placeholder>
                <w:temporary/>
                <w:showingPlcHdr/>
                <w15:appearance w15:val="hidden"/>
              </w:sdtPr>
              <w:sdtContent>
                <w:r w:rsidRPr="00B11A48">
                  <w:t>Redmond, WA</w:t>
                </w:r>
              </w:sdtContent>
            </w:sdt>
          </w:p>
          <w:p w14:paraId="18868485" w14:textId="77777777" w:rsidR="00B726DE" w:rsidRPr="00D00D49" w:rsidRDefault="00B726DE" w:rsidP="00075613">
            <w:sdt>
              <w:sdtPr>
                <w:id w:val="-1806301870"/>
                <w:placeholder>
                  <w:docPart w:val="0FD5E5840C72C743A50454D3B25B33F2"/>
                </w:placeholder>
                <w:temporary/>
                <w:showingPlcHdr/>
                <w15:appearance w15:val="hidden"/>
              </w:sdtPr>
              <w:sdtContent>
                <w:r w:rsidRPr="0086523D">
                  <w:t>65432</w:t>
                </w:r>
              </w:sdtContent>
            </w:sdt>
          </w:p>
        </w:tc>
        <w:tc>
          <w:tcPr>
            <w:tcW w:w="121" w:type="pct"/>
          </w:tcPr>
          <w:p w14:paraId="7B96B3C3" w14:textId="77777777" w:rsidR="00B726DE" w:rsidRPr="008326F7" w:rsidRDefault="00B726DE" w:rsidP="00075613">
            <w:pPr>
              <w:pStyle w:val="Heading1"/>
            </w:pPr>
          </w:p>
        </w:tc>
        <w:tc>
          <w:tcPr>
            <w:tcW w:w="1654" w:type="pct"/>
          </w:tcPr>
          <w:p w14:paraId="5F7B2AB0" w14:textId="77777777" w:rsidR="00B726DE" w:rsidRPr="0037411E" w:rsidRDefault="00B726DE" w:rsidP="00075613">
            <w:pPr>
              <w:pStyle w:val="Heading2"/>
            </w:pPr>
            <w:sdt>
              <w:sdtPr>
                <w:id w:val="-1534030461"/>
                <w:placeholder>
                  <w:docPart w:val="2DE36DF67D99554494C898A6F9F42043"/>
                </w:placeholder>
                <w:temporary/>
                <w:showingPlcHdr/>
                <w15:appearance w15:val="hidden"/>
              </w:sdtPr>
              <w:sdtContent>
                <w:r w:rsidRPr="0086523D">
                  <w:t>909.555.0100</w:t>
                </w:r>
              </w:sdtContent>
            </w:sdt>
          </w:p>
          <w:p w14:paraId="13217CAE" w14:textId="77777777" w:rsidR="00B726DE" w:rsidRPr="0037411E" w:rsidRDefault="00B726DE" w:rsidP="00075613">
            <w:sdt>
              <w:sdtPr>
                <w:id w:val="-1432661324"/>
                <w:placeholder>
                  <w:docPart w:val="871A779B9B52DF4E86A1206C937CEF48"/>
                </w:placeholder>
                <w:temporary/>
                <w:showingPlcHdr/>
                <w15:appearance w15:val="hidden"/>
              </w:sdtPr>
              <w:sdtContent>
                <w:r w:rsidRPr="00B11A48">
                  <w:t>kristi@example.com</w:t>
                </w:r>
              </w:sdtContent>
            </w:sdt>
          </w:p>
          <w:p w14:paraId="06B8D16B" w14:textId="77777777" w:rsidR="00B726DE" w:rsidRPr="00857D47" w:rsidRDefault="00B726DE" w:rsidP="00075613">
            <w:sdt>
              <w:sdtPr>
                <w:id w:val="532158479"/>
                <w:placeholder>
                  <w:docPart w:val="BAE213ED4AF87B49ACE162A57C449B30"/>
                </w:placeholder>
                <w:temporary/>
                <w:showingPlcHdr/>
                <w15:appearance w15:val="hidden"/>
              </w:sdtPr>
              <w:sdtContent>
                <w:r w:rsidRPr="0086523D">
                  <w:t>www.interestingsite.com</w:t>
                </w:r>
              </w:sdtContent>
            </w:sdt>
          </w:p>
        </w:tc>
      </w:tr>
      <w:tr w:rsidR="00B726DE" w14:paraId="0B618598" w14:textId="77777777" w:rsidTr="00075613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5F20E0EB" w14:textId="77777777" w:rsidR="00B726DE" w:rsidRDefault="00B726DE" w:rsidP="00075613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7CE48C" wp14:editId="39589764">
                      <wp:extent cx="6428105" cy="0"/>
                      <wp:effectExtent l="0" t="19050" r="29845" b="19050"/>
                      <wp:docPr id="2047454592" name="Straight Connector 204745459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EED045" id="Straight Connector 204745459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" strokecolor="#d29665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726DE" w14:paraId="40A6BE44" w14:textId="77777777" w:rsidTr="00075613">
        <w:trPr>
          <w:trHeight w:val="2412"/>
        </w:trPr>
        <w:tc>
          <w:tcPr>
            <w:tcW w:w="1522" w:type="pct"/>
          </w:tcPr>
          <w:p w14:paraId="374ED31D" w14:textId="77777777" w:rsidR="00B726DE" w:rsidRPr="00276ADF" w:rsidRDefault="00B726DE" w:rsidP="00075613">
            <w:pPr>
              <w:pStyle w:val="Heading1"/>
            </w:pPr>
            <w:sdt>
              <w:sdtPr>
                <w:id w:val="-585919366"/>
                <w:placeholder>
                  <w:docPart w:val="41A996D0F2AC6A478551A8EA8783BA47"/>
                </w:placeholder>
                <w:temporary/>
                <w:showingPlcHdr/>
                <w15:appearance w15:val="hidden"/>
              </w:sdtPr>
              <w:sdtContent>
                <w:r w:rsidRPr="00353B04">
                  <w:t>Education</w:t>
                </w:r>
              </w:sdtContent>
            </w:sdt>
          </w:p>
          <w:p w14:paraId="6605D088" w14:textId="77777777" w:rsidR="00B726DE" w:rsidRDefault="00B726DE" w:rsidP="00075613">
            <w:pPr>
              <w:pStyle w:val="Heading3"/>
            </w:pPr>
            <w:sdt>
              <w:sdtPr>
                <w:id w:val="-1901669360"/>
                <w:placeholder>
                  <w:docPart w:val="FF2558ECA3293F42A4F570205D84D089"/>
                </w:placeholder>
                <w:temporary/>
                <w:showingPlcHdr/>
                <w15:appearance w15:val="hidden"/>
              </w:sdtPr>
              <w:sdtContent>
                <w:r>
                  <w:t>Bellows College | Madison, WI</w:t>
                </w:r>
              </w:sdtContent>
            </w:sdt>
            <w:r>
              <w:t xml:space="preserve"> </w:t>
            </w:r>
          </w:p>
          <w:p w14:paraId="081DD8D0" w14:textId="77777777" w:rsidR="00B726DE" w:rsidRDefault="00B726DE" w:rsidP="00075613">
            <w:pPr>
              <w:pStyle w:val="Heading3"/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97122422"/>
                <w:placeholder>
                  <w:docPart w:val="47D79BD099350445B3AED489244750A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shd w:val="clear" w:color="auto" w:fill="FFFFFF"/>
                  </w:rPr>
                  <w:t>B</w:t>
                </w:r>
                <w:r w:rsidRPr="00D152AB">
                  <w:t>achelors of Science in Nursing</w:t>
                </w:r>
              </w:sdtContent>
            </w:sdt>
          </w:p>
          <w:p w14:paraId="7C134A26" w14:textId="77777777" w:rsidR="00B726DE" w:rsidRDefault="00B726DE" w:rsidP="00075613">
            <w:sdt>
              <w:sdtPr>
                <w:id w:val="-171107361"/>
                <w:placeholder>
                  <w:docPart w:val="0076967591EEC648B1C7581EEAEE7601"/>
                </w:placeholder>
                <w:temporary/>
                <w:showingPlcHdr/>
                <w15:appearance w15:val="hidden"/>
              </w:sdtPr>
              <w:sdtContent>
                <w:r>
                  <w:t>R</w:t>
                </w:r>
                <w:r w:rsidRPr="008247DC">
                  <w:t>elevant coursework</w:t>
                </w:r>
                <w:r>
                  <w:t>:</w:t>
                </w:r>
                <w:r w:rsidRPr="008247DC">
                  <w:t xml:space="preserve"> </w:t>
                </w:r>
                <w:r>
                  <w:t>A</w:t>
                </w:r>
                <w:r w:rsidRPr="008247DC">
                  <w:t xml:space="preserve">natomy and physiology, pharmacology, nursing ethics, and patient care management. </w:t>
                </w:r>
              </w:sdtContent>
            </w:sdt>
            <w:r w:rsidRPr="008247DC">
              <w:t xml:space="preserve"> </w:t>
            </w:r>
          </w:p>
        </w:tc>
        <w:tc>
          <w:tcPr>
            <w:tcW w:w="130" w:type="pct"/>
          </w:tcPr>
          <w:p w14:paraId="0B10828D" w14:textId="77777777" w:rsidR="00B726DE" w:rsidRDefault="00B726DE" w:rsidP="00075613"/>
        </w:tc>
        <w:tc>
          <w:tcPr>
            <w:tcW w:w="1564" w:type="pct"/>
            <w:gridSpan w:val="2"/>
          </w:tcPr>
          <w:p w14:paraId="136D20AF" w14:textId="77777777" w:rsidR="00B726DE" w:rsidRPr="000F7D04" w:rsidRDefault="00B726DE" w:rsidP="00075613">
            <w:pPr>
              <w:pStyle w:val="Heading1"/>
            </w:pPr>
            <w:sdt>
              <w:sdtPr>
                <w:id w:val="-633639281"/>
                <w:placeholder>
                  <w:docPart w:val="9EDB9EE8DD85AC4DBFCF8B710C525CA1"/>
                </w:placeholder>
                <w:temporary/>
                <w:showingPlcHdr/>
                <w15:appearance w15:val="hidden"/>
              </w:sdtPr>
              <w:sdtContent>
                <w:r w:rsidRPr="004A4C22">
                  <w:t>Communication</w:t>
                </w:r>
              </w:sdtContent>
            </w:sdt>
          </w:p>
          <w:p w14:paraId="5C8B9BA9" w14:textId="77777777" w:rsidR="00B726DE" w:rsidRDefault="00B726DE" w:rsidP="00075613">
            <w:sdt>
              <w:sdtPr>
                <w:id w:val="1742591388"/>
                <w:placeholder>
                  <w:docPart w:val="C7A2F744C30CC948944617B7DEE6EB37"/>
                </w:placeholder>
                <w:temporary/>
                <w:showingPlcHdr/>
                <w15:appearance w15:val="hidden"/>
              </w:sdtPr>
              <w:sdtContent>
                <w:r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</w:tc>
        <w:tc>
          <w:tcPr>
            <w:tcW w:w="131" w:type="pct"/>
            <w:gridSpan w:val="2"/>
          </w:tcPr>
          <w:p w14:paraId="72DF842C" w14:textId="77777777" w:rsidR="00B726DE" w:rsidRDefault="00B726DE" w:rsidP="00075613"/>
        </w:tc>
        <w:tc>
          <w:tcPr>
            <w:tcW w:w="1654" w:type="pct"/>
          </w:tcPr>
          <w:p w14:paraId="03DE8DC4" w14:textId="77777777" w:rsidR="00B726DE" w:rsidRPr="00D91DAB" w:rsidRDefault="00B726DE" w:rsidP="00075613">
            <w:pPr>
              <w:pStyle w:val="Heading1"/>
            </w:pPr>
            <w:sdt>
              <w:sdtPr>
                <w:id w:val="-953857298"/>
                <w:placeholder>
                  <w:docPart w:val="B142D019DD5657419229A295E94CF59D"/>
                </w:placeholder>
                <w:temporary/>
                <w:showingPlcHdr/>
                <w15:appearance w15:val="hidden"/>
              </w:sdtPr>
              <w:sdtContent>
                <w:r w:rsidRPr="00D91DAB">
                  <w:t>Leadership</w:t>
                </w:r>
              </w:sdtContent>
            </w:sdt>
          </w:p>
          <w:p w14:paraId="0BF13C66" w14:textId="77777777" w:rsidR="00B726DE" w:rsidRDefault="00B726DE" w:rsidP="00075613">
            <w:sdt>
              <w:sdtPr>
                <w:id w:val="1003856311"/>
                <w:placeholder>
                  <w:docPart w:val="C49B81F973BAEA4F87D026FFC6BBEF5F"/>
                </w:placeholder>
                <w:temporary/>
                <w:showingPlcHdr/>
                <w15:appearance w15:val="hidden"/>
              </w:sdtPr>
              <w:sdtContent>
                <w:r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</w:tr>
      <w:tr w:rsidR="00B726DE" w14:paraId="7C9DBCA1" w14:textId="77777777" w:rsidTr="00075613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57DE0CCB" w14:textId="77777777" w:rsidR="00B726DE" w:rsidRDefault="00B726DE" w:rsidP="00075613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6B4AA94" wp14:editId="2C009BAD">
                      <wp:extent cx="6428232" cy="0"/>
                      <wp:effectExtent l="0" t="19050" r="29845" b="19050"/>
                      <wp:docPr id="2111897013" name="Straight Connector 211189701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E5C59B" id="Straight Connector 211189701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" strokecolor="#d29665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726DE" w14:paraId="372700D5" w14:textId="77777777" w:rsidTr="00075613">
        <w:trPr>
          <w:trHeight w:val="3888"/>
        </w:trPr>
        <w:tc>
          <w:tcPr>
            <w:tcW w:w="5000" w:type="pct"/>
            <w:gridSpan w:val="7"/>
          </w:tcPr>
          <w:p w14:paraId="4A5A7A7A" w14:textId="77777777" w:rsidR="00B726DE" w:rsidRPr="00276ADF" w:rsidRDefault="00B726DE" w:rsidP="00075613">
            <w:pPr>
              <w:pStyle w:val="Heading1"/>
            </w:pPr>
            <w:sdt>
              <w:sdtPr>
                <w:id w:val="-1224666925"/>
                <w:placeholder>
                  <w:docPart w:val="111C5814447972489B69D09C0A7248FC"/>
                </w:placeholder>
                <w:temporary/>
                <w:showingPlcHdr/>
                <w15:appearance w15:val="hidden"/>
              </w:sdtPr>
              <w:sdtContent>
                <w:r w:rsidRPr="000F7D04">
                  <w:t>Experience</w:t>
                </w:r>
              </w:sdtContent>
            </w:sdt>
          </w:p>
          <w:p w14:paraId="0C197C41" w14:textId="77777777" w:rsidR="00B726DE" w:rsidRPr="00F61BD1" w:rsidRDefault="00B726DE" w:rsidP="00075613">
            <w:pPr>
              <w:pStyle w:val="Heading3"/>
            </w:pPr>
            <w:sdt>
              <w:sdtPr>
                <w:id w:val="98224215"/>
                <w:placeholder>
                  <w:docPart w:val="E1B19F6033A3104A9EF81E17CED64771"/>
                </w:placeholder>
                <w:temporary/>
                <w:showingPlcHdr/>
                <w15:appearance w15:val="hidden"/>
              </w:sdtPr>
              <w:sdtContent>
                <w:r w:rsidRPr="00F61BD1">
                  <w:t>November 20XX–October 20XX</w:t>
                </w:r>
              </w:sdtContent>
            </w:sdt>
          </w:p>
          <w:p w14:paraId="48C08C99" w14:textId="77777777" w:rsidR="00B726DE" w:rsidRDefault="00B726DE" w:rsidP="00075613">
            <w:sdt>
              <w:sdtPr>
                <w:id w:val="-233089245"/>
                <w:placeholder>
                  <w:docPart w:val="3F841B7651389C4A9589AC962CF6189A"/>
                </w:placeholder>
                <w:temporary/>
                <w:showingPlcHdr/>
                <w15:appearance w15:val="hidden"/>
              </w:sdtPr>
              <w:sdtContent>
                <w:r>
                  <w:t xml:space="preserve">Registered Nurse | Pediatrics | </w:t>
                </w:r>
                <w:r w:rsidRPr="00876210">
                  <w:t>Wholeness Healthcare</w:t>
                </w:r>
              </w:sdtContent>
            </w:sdt>
          </w:p>
          <w:p w14:paraId="1DDEB242" w14:textId="77777777" w:rsidR="00B726DE" w:rsidRDefault="00B726DE" w:rsidP="00075613"/>
          <w:p w14:paraId="03695E4E" w14:textId="77777777" w:rsidR="00B726DE" w:rsidRPr="00F61BD1" w:rsidRDefault="00B726DE" w:rsidP="00075613">
            <w:pPr>
              <w:pStyle w:val="Heading3"/>
            </w:pPr>
            <w:sdt>
              <w:sdtPr>
                <w:id w:val="-354119808"/>
                <w:placeholder>
                  <w:docPart w:val="B4C90CF096B8264680204F4C03537EE8"/>
                </w:placeholder>
                <w:temporary/>
                <w:showingPlcHdr/>
                <w15:appearance w15:val="hidden"/>
              </w:sdtPr>
              <w:sdtContent>
                <w:r w:rsidRPr="00F61BD1">
                  <w:t>December 20XX–November 20XX</w:t>
                </w:r>
              </w:sdtContent>
            </w:sdt>
          </w:p>
          <w:p w14:paraId="7C537F05" w14:textId="77777777" w:rsidR="00B726DE" w:rsidRDefault="00B726DE" w:rsidP="00075613">
            <w:sdt>
              <w:sdtPr>
                <w:id w:val="-396982711"/>
                <w:placeholder>
                  <w:docPart w:val="896F6DEEAEA6E74292921C0B584CA74A"/>
                </w:placeholder>
                <w:temporary/>
                <w:showingPlcHdr/>
                <w15:appearance w15:val="hidden"/>
              </w:sdtPr>
              <w:sdtContent>
                <w:r w:rsidRPr="008B6E0E">
                  <w:t>Registered Nurse | General Practice | Wholeness Healthcare</w:t>
                </w:r>
              </w:sdtContent>
            </w:sdt>
          </w:p>
          <w:p w14:paraId="2A3CD4DC" w14:textId="77777777" w:rsidR="00B726DE" w:rsidRDefault="00B726DE" w:rsidP="00075613"/>
          <w:p w14:paraId="7ABEC114" w14:textId="77777777" w:rsidR="00B726DE" w:rsidRPr="00F61BD1" w:rsidRDefault="00B726DE" w:rsidP="00075613">
            <w:pPr>
              <w:pStyle w:val="Heading3"/>
            </w:pPr>
            <w:sdt>
              <w:sdtPr>
                <w:id w:val="118194406"/>
                <w:placeholder>
                  <w:docPart w:val="D7A7BEE05D111B4491BD717575AFB6B0"/>
                </w:placeholder>
                <w:temporary/>
                <w:showingPlcHdr/>
                <w15:appearance w15:val="hidden"/>
              </w:sdtPr>
              <w:sdtContent>
                <w:r>
                  <w:t>September 20XX–August 20XX</w:t>
                </w:r>
              </w:sdtContent>
            </w:sdt>
          </w:p>
          <w:p w14:paraId="03020F36" w14:textId="77777777" w:rsidR="00B726DE" w:rsidRDefault="00B726DE" w:rsidP="00075613">
            <w:sdt>
              <w:sdtPr>
                <w:id w:val="1976108864"/>
                <w:placeholder>
                  <w:docPart w:val="337793CE053DB142B4FF69DAAE0952D7"/>
                </w:placeholder>
                <w:temporary/>
                <w:showingPlcHdr/>
                <w15:appearance w15:val="hidden"/>
              </w:sdtPr>
              <w:sdtContent>
                <w:r w:rsidRPr="008B6E0E">
                  <w:t>Registered Nurse | General Practice | Tyler Stein MD</w:t>
                </w:r>
              </w:sdtContent>
            </w:sdt>
          </w:p>
          <w:p w14:paraId="010E304F" w14:textId="77777777" w:rsidR="00B726DE" w:rsidRDefault="00B726DE" w:rsidP="00075613"/>
          <w:p w14:paraId="18600831" w14:textId="77777777" w:rsidR="00B726DE" w:rsidRDefault="00B726DE" w:rsidP="00075613">
            <w:sdt>
              <w:sdtPr>
                <w:id w:val="1881125649"/>
                <w:placeholder>
                  <w:docPart w:val="8371F019F2C6E944AD2A821EFC2B6F39"/>
                </w:placeholder>
                <w:temporary/>
                <w:showingPlcHdr/>
                <w15:appearance w15:val="hidden"/>
              </w:sdtPr>
              <w:sdtContent>
                <w:r w:rsidRPr="001A7423">
                  <w:t>I have a proven track record of delivering high-quality care while maintaining patient safety and satisfaction.</w:t>
                </w:r>
              </w:sdtContent>
            </w:sdt>
          </w:p>
        </w:tc>
      </w:tr>
      <w:tr w:rsidR="00B726DE" w14:paraId="39296413" w14:textId="77777777" w:rsidTr="00075613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6E57CB91" w14:textId="77777777" w:rsidR="00B726DE" w:rsidRDefault="00B726DE" w:rsidP="00075613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610042" wp14:editId="5A53B798">
                      <wp:extent cx="6428232" cy="0"/>
                      <wp:effectExtent l="0" t="19050" r="29845" b="1905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061BBE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" strokecolor="#d29665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726DE" w14:paraId="1BE839FE" w14:textId="77777777" w:rsidTr="00075613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03F1040C" w14:textId="77777777" w:rsidR="00B726DE" w:rsidRDefault="00B726DE" w:rsidP="00075613">
            <w:pPr>
              <w:pStyle w:val="Heading1"/>
            </w:pPr>
            <w:sdt>
              <w:sdtPr>
                <w:id w:val="-2004576573"/>
                <w:placeholder>
                  <w:docPart w:val="20713CF73D731B4FA0C714D885A00DC0"/>
                </w:placeholder>
                <w:temporary/>
                <w:showingPlcHdr/>
                <w15:appearance w15:val="hidden"/>
              </w:sdtPr>
              <w:sdtContent>
                <w:r w:rsidRPr="00E2301F">
                  <w:t>References</w:t>
                </w:r>
              </w:sdtContent>
            </w:sdt>
          </w:p>
          <w:p w14:paraId="5034FD5A" w14:textId="77777777" w:rsidR="00B726DE" w:rsidRDefault="00B726DE" w:rsidP="00075613">
            <w:pPr>
              <w:rPr>
                <w:noProof/>
                <w:lang w:val="en-AU" w:eastAsia="en-AU"/>
              </w:rPr>
            </w:pPr>
            <w:sdt>
              <w:sdtPr>
                <w:id w:val="-251669584"/>
                <w:placeholder>
                  <w:docPart w:val="C4188F912BBF5F4D998D387B85B9F016"/>
                </w:placeholder>
                <w:temporary/>
                <w:showingPlcHdr/>
                <w15:appearance w15:val="hidden"/>
              </w:sdtPr>
              <w:sdtContent>
                <w:r>
                  <w:t>[Available upon request]</w:t>
                </w:r>
              </w:sdtContent>
            </w:sdt>
          </w:p>
        </w:tc>
      </w:tr>
    </w:tbl>
    <w:p w14:paraId="37058603" w14:textId="77777777" w:rsidR="00B726DE" w:rsidRPr="00D34C86" w:rsidRDefault="00B726DE" w:rsidP="00B726DE"/>
    <w:p w14:paraId="3DE83480" w14:textId="77777777" w:rsidR="00B726DE" w:rsidRDefault="00B726DE" w:rsidP="00355D85"/>
    <w:p w14:paraId="70712E6B" w14:textId="77777777" w:rsidR="00B726DE" w:rsidRDefault="00B726DE" w:rsidP="00355D85">
      <w:r>
        <w:br w:type="column"/>
      </w:r>
    </w:p>
    <w:p w14:paraId="5F2488A9" w14:textId="688FD1D1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10EF2DF2" wp14:editId="42C2625F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6632F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&#13;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&#13;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&#13;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7E3FB897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79BA605" w14:textId="77777777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3644BEF6" wp14:editId="065EC527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3CD380" w14:textId="77777777" w:rsidR="00A839BE" w:rsidRDefault="00F14280" w:rsidP="00A92A90">
            <w:pPr>
              <w:pStyle w:val="Title"/>
            </w:pPr>
            <w:sdt>
              <w:sdtPr>
                <w:id w:val="-1813938694"/>
                <w:placeholder>
                  <w:docPart w:val="D9B5709792AB094695E514D4803A9E9C"/>
                </w:placeholder>
                <w:temporary/>
                <w:showingPlcHdr/>
                <w15:appearance w15:val="hidden"/>
              </w:sdtPr>
              <w:sdtEndPr/>
              <w:sdtContent>
                <w:r w:rsidR="00446C78">
                  <w:t>kristi</w:t>
                </w:r>
              </w:sdtContent>
            </w:sdt>
          </w:p>
          <w:p w14:paraId="3D8AAC7E" w14:textId="77777777" w:rsidR="00A839BE" w:rsidRDefault="00F14280" w:rsidP="00437FAC">
            <w:pPr>
              <w:pStyle w:val="Subtitle"/>
            </w:pPr>
            <w:sdt>
              <w:sdtPr>
                <w:id w:val="1116880608"/>
                <w:placeholder>
                  <w:docPart w:val="DF61F0EAD7692842AAF1239E536C8322"/>
                </w:placeholder>
                <w:temporary/>
                <w:showingPlcHdr/>
                <w15:appearance w15:val="hidden"/>
              </w:sdtPr>
              <w:sdtEndPr/>
              <w:sdtContent>
                <w:r w:rsidR="00446C78">
                  <w:t>laar</w:t>
                </w:r>
              </w:sdtContent>
            </w:sdt>
          </w:p>
          <w:p w14:paraId="0C083332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CBE1E37" wp14:editId="249A14E6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3D6477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&#13;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A0BB57" w14:textId="77777777" w:rsidR="00A839BE" w:rsidRPr="00276ADF" w:rsidRDefault="00F14280" w:rsidP="00446C78">
            <w:pPr>
              <w:pStyle w:val="Heading1"/>
            </w:pPr>
            <w:sdt>
              <w:sdtPr>
                <w:id w:val="2037386088"/>
                <w:placeholder>
                  <w:docPart w:val="5C8A2579BB0981439EFA39D9C6A13F81"/>
                </w:placeholder>
                <w:temporary/>
                <w:showingPlcHdr/>
                <w15:appearance w15:val="hidden"/>
              </w:sdtPr>
              <w:sdtEndPr/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30671278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6D997DB3" w14:textId="77777777" w:rsidR="00A839BE" w:rsidRPr="00154F17" w:rsidRDefault="00F14280" w:rsidP="00154F17">
            <w:pPr>
              <w:pStyle w:val="Heading2"/>
            </w:pPr>
            <w:sdt>
              <w:sdtPr>
                <w:id w:val="-1177034809"/>
                <w:placeholder>
                  <w:docPart w:val="1BFEFB969616D3469ADFE411D0757B89"/>
                </w:placeholder>
                <w:temporary/>
                <w:showingPlcHdr/>
                <w15:appearance w15:val="hidden"/>
              </w:sdtPr>
              <w:sdtEndPr/>
              <w:sdtContent>
                <w:r w:rsidR="00446C78" w:rsidRPr="00E32D04">
                  <w:t>CONTACT</w:t>
                </w:r>
              </w:sdtContent>
            </w:sdt>
          </w:p>
          <w:p w14:paraId="34783E2E" w14:textId="77777777" w:rsidR="00A839BE" w:rsidRPr="00151DE9" w:rsidRDefault="00F1428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FC4A97E263D55749B7A01ACCF80B117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03F631D2" w14:textId="77777777" w:rsidR="00446C78" w:rsidRPr="00151DE9" w:rsidRDefault="00F1428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0BA5A48D58806F4A9A08E106CEC6B68A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16E2073B" w14:textId="77777777" w:rsidR="00E5183E" w:rsidRPr="00C52161" w:rsidRDefault="00F14280" w:rsidP="00C52161">
            <w:sdt>
              <w:sdtPr>
                <w:id w:val="-1410763268"/>
                <w:placeholder>
                  <w:docPart w:val="5BA95DB4240F2E47A5939DEE992A5023"/>
                </w:placeholder>
                <w:showingPlcHdr/>
                <w15:appearance w15:val="hidden"/>
              </w:sdtPr>
              <w:sdtEndPr/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783C0FE9" w14:textId="77777777" w:rsidR="00446C78" w:rsidRPr="00151DE9" w:rsidRDefault="00F1428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F0BF8335A88544AAE2C692B4DA004C5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333B67AA" w14:textId="77777777" w:rsidR="00A839BE" w:rsidRPr="00151DE9" w:rsidRDefault="00F14280" w:rsidP="00E5183E">
            <w:sdt>
              <w:sdtPr>
                <w:id w:val="-1391569392"/>
                <w:placeholder>
                  <w:docPart w:val="588AEAF5115A114FB5F3819558C5EB3B"/>
                </w:placeholder>
                <w:temporary/>
                <w:showingPlcHdr/>
                <w15:appearance w15:val="hidden"/>
              </w:sdtPr>
              <w:sdtEndPr/>
              <w:sdtContent>
                <w:r w:rsidR="00446C78" w:rsidRPr="00151DE9">
                  <w:t>www.interestingsite.com</w:t>
                </w:r>
              </w:sdtContent>
            </w:sdt>
          </w:p>
          <w:p w14:paraId="0904AEB7" w14:textId="77777777" w:rsidR="00A839BE" w:rsidRDefault="00A839BE" w:rsidP="009E2041"/>
          <w:p w14:paraId="13AF60AD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6208B34" wp14:editId="698926F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84C841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A1C772F" w14:textId="77777777" w:rsidR="00A839BE" w:rsidRDefault="00A839BE" w:rsidP="009E2041"/>
          <w:p w14:paraId="4115119A" w14:textId="77777777" w:rsidR="00D84359" w:rsidRPr="00154F17" w:rsidRDefault="00F14280" w:rsidP="00D84359">
            <w:pPr>
              <w:pStyle w:val="Heading2"/>
            </w:pPr>
            <w:sdt>
              <w:sdtPr>
                <w:id w:val="-1469962737"/>
                <w:placeholder>
                  <w:docPart w:val="C0839C28F3E3BA44A96611C24FEE1B0C"/>
                </w:placeholder>
                <w:temporary/>
                <w:showingPlcHdr/>
                <w15:appearance w15:val="hidden"/>
              </w:sdtPr>
              <w:sdtEndPr/>
              <w:sdtContent>
                <w:r w:rsidR="00D84359" w:rsidRPr="004A4C22">
                  <w:t>Communication</w:t>
                </w:r>
              </w:sdtContent>
            </w:sdt>
          </w:p>
          <w:p w14:paraId="60511E61" w14:textId="77777777" w:rsidR="00D84359" w:rsidRPr="00151DE9" w:rsidRDefault="00F1428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F066368149C1A43AA3A9EFC11B3F6DE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23075C7C" w14:textId="77777777" w:rsidR="00D84359" w:rsidRDefault="00D84359" w:rsidP="00D84359"/>
          <w:p w14:paraId="6C73D471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DA8290B" wp14:editId="473B72FF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39316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&#13;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A9D343" w14:textId="77777777" w:rsidR="00D84359" w:rsidRDefault="00D84359" w:rsidP="00D84359"/>
          <w:p w14:paraId="381A6D82" w14:textId="77777777" w:rsidR="00D84359" w:rsidRPr="00154F17" w:rsidRDefault="00F14280" w:rsidP="00D84359">
            <w:pPr>
              <w:pStyle w:val="Heading2"/>
            </w:pPr>
            <w:sdt>
              <w:sdtPr>
                <w:id w:val="480506815"/>
                <w:placeholder>
                  <w:docPart w:val="04CB58985930F340871C5EEB2AA8030C"/>
                </w:placeholder>
                <w:temporary/>
                <w:showingPlcHdr/>
                <w15:appearance w15:val="hidden"/>
              </w:sdtPr>
              <w:sdtEndPr/>
              <w:sdtContent>
                <w:r w:rsidR="00D84359" w:rsidRPr="00D91DAB">
                  <w:t>Leadership</w:t>
                </w:r>
              </w:sdtContent>
            </w:sdt>
          </w:p>
          <w:p w14:paraId="68E7E898" w14:textId="77777777" w:rsidR="00D84359" w:rsidRPr="00173B36" w:rsidRDefault="00F1428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F59E43BF12F327409E3F9B3424471B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23D2FD4A" w14:textId="77777777" w:rsidR="00D84359" w:rsidRPr="00276ADF" w:rsidRDefault="00F14280" w:rsidP="00D84359">
            <w:pPr>
              <w:pStyle w:val="Heading2"/>
            </w:pPr>
            <w:sdt>
              <w:sdtPr>
                <w:id w:val="989679475"/>
                <w:placeholder>
                  <w:docPart w:val="019915F1820B16458F72AD48485DE6FD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353B04">
                  <w:t>Education</w:t>
                </w:r>
              </w:sdtContent>
            </w:sdt>
          </w:p>
          <w:p w14:paraId="704BD333" w14:textId="77777777" w:rsidR="00D84359" w:rsidRDefault="00F14280" w:rsidP="00D84359">
            <w:pPr>
              <w:pStyle w:val="Heading3"/>
            </w:pPr>
            <w:sdt>
              <w:sdtPr>
                <w:id w:val="1269658012"/>
                <w:placeholder>
                  <w:docPart w:val="C6688BD3290A384FAC3E707F76E2B5CA"/>
                </w:placeholder>
                <w:temporary/>
                <w:showingPlcHdr/>
                <w15:appearance w15:val="hidden"/>
              </w:sdtPr>
              <w:sdtEndPr/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14:paraId="27F24B22" w14:textId="77777777" w:rsidR="00D84359" w:rsidRDefault="00F14280" w:rsidP="00E5183E">
            <w:pPr>
              <w:pStyle w:val="Experience"/>
            </w:pPr>
            <w:sdt>
              <w:sdtPr>
                <w:id w:val="335121622"/>
                <w:placeholder>
                  <w:docPart w:val="81DB89DDC4F79143B4EE8B0C353068ED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685E20">
                  <w:t>Bachelors of Science in Nursing</w:t>
                </w:r>
              </w:sdtContent>
            </w:sdt>
          </w:p>
          <w:p w14:paraId="153917B8" w14:textId="77777777" w:rsidR="00D84359" w:rsidRDefault="00F14280" w:rsidP="00824394">
            <w:sdt>
              <w:sdtPr>
                <w:id w:val="-1100028826"/>
                <w:placeholder>
                  <w:docPart w:val="FBDE6E6128410F4798F82B8C9B804DE8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4A4FA271" w14:textId="77777777" w:rsidR="00824394" w:rsidRPr="008247DC" w:rsidRDefault="00824394" w:rsidP="00824394"/>
          <w:p w14:paraId="6C17B685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EB77EF9" wp14:editId="708EE43B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422DB9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C1F49D" w14:textId="77777777" w:rsidR="0007266C" w:rsidRDefault="0007266C" w:rsidP="00D84359"/>
          <w:p w14:paraId="7FD2253D" w14:textId="77777777" w:rsidR="0007266C" w:rsidRDefault="00F14280" w:rsidP="0007266C">
            <w:pPr>
              <w:pStyle w:val="Heading2"/>
            </w:pPr>
            <w:sdt>
              <w:sdtPr>
                <w:id w:val="757180393"/>
                <w:placeholder>
                  <w:docPart w:val="D17CC349C4AE854CAF45E12FBEB81C4A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0F7D04">
                  <w:t>Experience</w:t>
                </w:r>
              </w:sdtContent>
            </w:sdt>
          </w:p>
          <w:p w14:paraId="3BEB9F2E" w14:textId="77777777" w:rsidR="0007266C" w:rsidRPr="00F61BD1" w:rsidRDefault="00F14280" w:rsidP="0007266C">
            <w:pPr>
              <w:pStyle w:val="Heading3"/>
            </w:pPr>
            <w:sdt>
              <w:sdtPr>
                <w:id w:val="170687849"/>
                <w:placeholder>
                  <w:docPart w:val="37878901A3B38E4E9D99E4E996E6B424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F61BD1">
                  <w:t>November 20XX–October 20XX</w:t>
                </w:r>
              </w:sdtContent>
            </w:sdt>
          </w:p>
          <w:p w14:paraId="594671AA" w14:textId="77777777" w:rsidR="0007266C" w:rsidRDefault="00F14280" w:rsidP="00E5183E">
            <w:pPr>
              <w:pStyle w:val="Experience"/>
            </w:pPr>
            <w:sdt>
              <w:sdtPr>
                <w:id w:val="226117804"/>
                <w:placeholder>
                  <w:docPart w:val="B98D932BACF41242B744B308824302F4"/>
                </w:placeholder>
                <w:temporary/>
                <w:showingPlcHdr/>
                <w15:appearance w15:val="hidden"/>
              </w:sdtPr>
              <w:sdtEndPr/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7E836B4F" w14:textId="77777777" w:rsidR="0007266C" w:rsidRPr="00F61BD1" w:rsidRDefault="00F14280" w:rsidP="0007266C">
            <w:pPr>
              <w:pStyle w:val="Heading3"/>
            </w:pPr>
            <w:sdt>
              <w:sdtPr>
                <w:id w:val="2099894255"/>
                <w:placeholder>
                  <w:docPart w:val="2D5689F3F045E54FB6706EB0C27AE2CA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12B8ACC3" w14:textId="77777777" w:rsidR="0007266C" w:rsidRDefault="00F14280" w:rsidP="00824394">
            <w:pPr>
              <w:pStyle w:val="Experience"/>
            </w:pPr>
            <w:sdt>
              <w:sdtPr>
                <w:id w:val="-14466242"/>
                <w:placeholder>
                  <w:docPart w:val="3615E8D06275574EB683CD26C2B588F8"/>
                </w:placeholder>
                <w:temporary/>
                <w:showingPlcHdr/>
                <w15:appearance w15:val="hidden"/>
              </w:sdtPr>
              <w:sdtEndPr/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14:paraId="51C88071" w14:textId="77777777" w:rsidR="0007266C" w:rsidRPr="00F61BD1" w:rsidRDefault="00F14280" w:rsidP="0007266C">
            <w:pPr>
              <w:pStyle w:val="Heading3"/>
            </w:pPr>
            <w:sdt>
              <w:sdtPr>
                <w:id w:val="-1797747247"/>
                <w:placeholder>
                  <w:docPart w:val="DADDA08A2CFDB84F8F63E73321D58A4C"/>
                </w:placeholder>
                <w:temporary/>
                <w:showingPlcHdr/>
                <w15:appearance w15:val="hidden"/>
              </w:sdtPr>
              <w:sdtEndPr/>
              <w:sdtContent>
                <w:r w:rsidR="0007266C">
                  <w:t>September 20XX–August 20XX</w:t>
                </w:r>
              </w:sdtContent>
            </w:sdt>
          </w:p>
          <w:p w14:paraId="13F45375" w14:textId="77777777" w:rsidR="0007266C" w:rsidRDefault="00F14280" w:rsidP="00824394">
            <w:pPr>
              <w:pStyle w:val="Experience"/>
            </w:pPr>
            <w:sdt>
              <w:sdtPr>
                <w:id w:val="-1748172032"/>
                <w:placeholder>
                  <w:docPart w:val="EF4DC545BCE4E843BBFFF06D0A7C7B7A"/>
                </w:placeholder>
                <w:temporary/>
                <w:showingPlcHdr/>
                <w15:appearance w15:val="hidden"/>
              </w:sdtPr>
              <w:sdtEndPr/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14:paraId="1F327244" w14:textId="77777777" w:rsidR="0007266C" w:rsidRDefault="00F14280" w:rsidP="00D84359">
            <w:sdt>
              <w:sdtPr>
                <w:id w:val="-1496177041"/>
                <w:placeholder>
                  <w:docPart w:val="A9BB5294775D204383F5C7CD86A5FC4A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6D566E78" w14:textId="77777777" w:rsidR="0007266C" w:rsidRDefault="0007266C" w:rsidP="00D84359"/>
          <w:p w14:paraId="27D8F4A5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4D69A1B" wp14:editId="27E2BC3A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B75ED5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92E2BF1" w14:textId="77777777" w:rsidR="0007266C" w:rsidRDefault="0007266C" w:rsidP="0007266C"/>
          <w:p w14:paraId="0B5899C4" w14:textId="77777777" w:rsidR="0007266C" w:rsidRDefault="00F14280" w:rsidP="0007266C">
            <w:pPr>
              <w:pStyle w:val="Heading2"/>
            </w:pPr>
            <w:sdt>
              <w:sdtPr>
                <w:id w:val="317540549"/>
                <w:placeholder>
                  <w:docPart w:val="8D2D1A7103707D4B98F0707430893F81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E2301F">
                  <w:t>References</w:t>
                </w:r>
              </w:sdtContent>
            </w:sdt>
          </w:p>
          <w:p w14:paraId="610FA62E" w14:textId="77777777" w:rsidR="0007266C" w:rsidRPr="00173B36" w:rsidRDefault="00F14280" w:rsidP="0007266C">
            <w:sdt>
              <w:sdtPr>
                <w:id w:val="1259946291"/>
                <w:placeholder>
                  <w:docPart w:val="2658CFC3A321B9489BD808B37101BED5"/>
                </w:placeholder>
                <w:temporary/>
                <w:showingPlcHdr/>
                <w15:appearance w15:val="hidden"/>
              </w:sdtPr>
              <w:sdtEndPr/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7D3C64AD" w14:textId="77777777" w:rsidR="00535F87" w:rsidRDefault="00535F87" w:rsidP="00355D85"/>
    <w:p w14:paraId="132C67B7" w14:textId="77777777" w:rsidR="00B726DE" w:rsidRPr="00173B36" w:rsidRDefault="00B726DE" w:rsidP="00355D85">
      <w:r>
        <w:br w:type="column"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499"/>
        <w:gridCol w:w="1383"/>
        <w:gridCol w:w="3296"/>
        <w:gridCol w:w="588"/>
        <w:gridCol w:w="113"/>
        <w:gridCol w:w="3769"/>
        <w:gridCol w:w="16"/>
      </w:tblGrid>
      <w:tr w:rsidR="00B726DE" w14:paraId="7EE021BF" w14:textId="77777777" w:rsidTr="00075613">
        <w:trPr>
          <w:trHeight w:hRule="exact" w:val="1181"/>
          <w:tblHeader/>
        </w:trPr>
        <w:tc>
          <w:tcPr>
            <w:tcW w:w="10080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2993A555" w14:textId="77777777" w:rsidR="00B726DE" w:rsidRPr="008C58C0" w:rsidRDefault="00B726DE" w:rsidP="00075613">
            <w:pPr>
              <w:pStyle w:val="Title"/>
              <w:ind w:left="-108"/>
            </w:pPr>
            <w:sdt>
              <w:sdtPr>
                <w:id w:val="759723818"/>
                <w:placeholder>
                  <w:docPart w:val="33E53242C065AA40A3F0F1FFFF8E8ACC"/>
                </w:placeholder>
                <w:temporary/>
                <w:showingPlcHdr/>
                <w15:appearance w15:val="hidden"/>
              </w:sdtPr>
              <w:sdtContent>
                <w:r w:rsidRPr="00425619">
                  <w:t xml:space="preserve">Carmelo </w:t>
                </w:r>
                <w:r w:rsidRPr="008C58C0">
                  <w:rPr>
                    <w:rStyle w:val="Emphasis"/>
                    <w:color w:val="000000" w:themeColor="text1"/>
                  </w:rPr>
                  <w:t>Barese</w:t>
                </w:r>
              </w:sdtContent>
            </w:sdt>
          </w:p>
          <w:p w14:paraId="203A7D28" w14:textId="77777777" w:rsidR="00B726DE" w:rsidRPr="00003BB9" w:rsidRDefault="00B726DE" w:rsidP="00075613">
            <w:pPr>
              <w:pStyle w:val="Subtitle"/>
              <w:ind w:left="-108"/>
            </w:pPr>
            <w:sdt>
              <w:sdtPr>
                <w:id w:val="-111056332"/>
                <w:placeholder>
                  <w:docPart w:val="132956EDAEFB324598FFEC5448049F9A"/>
                </w:placeholder>
                <w:temporary/>
                <w:showingPlcHdr/>
                <w15:appearance w15:val="hidden"/>
              </w:sdtPr>
              <w:sdtContent>
                <w:r>
                  <w:t>Assistant Manager</w:t>
                </w:r>
              </w:sdtContent>
            </w:sdt>
          </w:p>
        </w:tc>
      </w:tr>
      <w:tr w:rsidR="00B726DE" w14:paraId="45F6C069" w14:textId="77777777" w:rsidTr="00075613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777BA1C2" w14:textId="77777777" w:rsidR="00B726DE" w:rsidRDefault="00B726DE" w:rsidP="00075613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top w:val="single" w:sz="12" w:space="0" w:color="000000" w:themeColor="text1"/>
            </w:tcBorders>
          </w:tcPr>
          <w:p w14:paraId="5CF9759A" w14:textId="77777777" w:rsidR="00B726DE" w:rsidRDefault="00B726DE" w:rsidP="00075613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692184F6" w14:textId="77777777" w:rsidR="00B726DE" w:rsidRPr="00CA1480" w:rsidRDefault="00B726DE" w:rsidP="00075613">
            <w:pPr>
              <w:pStyle w:val="TableSmallRows"/>
            </w:pPr>
          </w:p>
        </w:tc>
      </w:tr>
      <w:tr w:rsidR="00B726DE" w14:paraId="4A867D65" w14:textId="77777777" w:rsidTr="00075613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26405D54" w14:textId="77777777" w:rsidR="00B726DE" w:rsidRDefault="00B726DE" w:rsidP="00075613">
            <w:pPr>
              <w:jc w:val="center"/>
            </w:pPr>
            <w:sdt>
              <w:sdtPr>
                <w:id w:val="1141537166"/>
                <w:placeholder>
                  <w:docPart w:val="CE5D485BB4FFEB45BA395A0DAEFE99EA"/>
                </w:placeholder>
                <w:temporary/>
                <w:showingPlcHdr/>
                <w15:appearance w15:val="hidden"/>
              </w:sdtPr>
              <w:sdtContent>
                <w:r>
                  <w:t>312.555.0110</w:t>
                </w:r>
              </w:sdtContent>
            </w:sdt>
          </w:p>
        </w:tc>
        <w:tc>
          <w:tcPr>
            <w:tcW w:w="3454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49298C" w14:textId="77777777" w:rsidR="00B726DE" w:rsidRDefault="00B726DE" w:rsidP="00075613">
            <w:pPr>
              <w:jc w:val="center"/>
            </w:pPr>
            <w:sdt>
              <w:sdtPr>
                <w:id w:val="457225202"/>
                <w:placeholder>
                  <w:docPart w:val="CFA37F737C76B8479EC7802447EB73D0"/>
                </w:placeholder>
                <w:temporary/>
                <w:showingPlcHdr/>
                <w15:appearance w15:val="hidden"/>
              </w:sdtPr>
              <w:sdtContent>
                <w:r>
                  <w:t>carmelo@example.com</w:t>
                </w:r>
              </w:sdtContent>
            </w:sdt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27CBA505" w14:textId="77777777" w:rsidR="00B726DE" w:rsidRDefault="00B726DE" w:rsidP="00075613">
            <w:pPr>
              <w:jc w:val="center"/>
            </w:pPr>
            <w:sdt>
              <w:sdtPr>
                <w:id w:val="-1861812346"/>
                <w:placeholder>
                  <w:docPart w:val="8C53736404277A41A49FB5FFA79A8DCB"/>
                </w:placeholder>
                <w:temporary/>
                <w:showingPlcHdr/>
                <w15:appearance w15:val="hidden"/>
              </w:sdtPr>
              <w:sdtContent>
                <w:r w:rsidRPr="00CA1480">
                  <w:t>Seattle</w:t>
                </w:r>
                <w:r>
                  <w:t>, WA</w:t>
                </w:r>
              </w:sdtContent>
            </w:sdt>
          </w:p>
        </w:tc>
      </w:tr>
      <w:tr w:rsidR="00B726DE" w14:paraId="6DC0318A" w14:textId="77777777" w:rsidTr="00075613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24855799" w14:textId="77777777" w:rsidR="00B726DE" w:rsidRDefault="00B726DE" w:rsidP="00075613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bottom w:val="single" w:sz="12" w:space="0" w:color="000000" w:themeColor="text1"/>
            </w:tcBorders>
          </w:tcPr>
          <w:p w14:paraId="2A7E3C22" w14:textId="77777777" w:rsidR="00B726DE" w:rsidRDefault="00B726DE" w:rsidP="00075613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47D5BCFE" w14:textId="77777777" w:rsidR="00B726DE" w:rsidRPr="00CA1480" w:rsidRDefault="00B726DE" w:rsidP="00075613">
            <w:pPr>
              <w:pStyle w:val="TableSmallRows"/>
            </w:pPr>
          </w:p>
        </w:tc>
      </w:tr>
      <w:tr w:rsidR="00B726DE" w14:paraId="51EFB5AB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0139701A" w14:textId="77777777" w:rsidR="00B726DE" w:rsidRDefault="00B726DE" w:rsidP="00075613">
            <w:pPr>
              <w:pStyle w:val="Heading1"/>
            </w:pPr>
            <w:sdt>
              <w:sdtPr>
                <w:id w:val="306284188"/>
                <w:placeholder>
                  <w:docPart w:val="78B99E4497B2F1489DF1B27DE3360EDF"/>
                </w:placeholder>
                <w:temporary/>
                <w:showingPlcHdr/>
                <w15:appearance w15:val="hidden"/>
              </w:sdtPr>
              <w:sdtContent>
                <w:r>
                  <w:t>Objective</w:t>
                </w:r>
              </w:sdtContent>
            </w:sdt>
          </w:p>
        </w:tc>
        <w:tc>
          <w:tcPr>
            <w:tcW w:w="7906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38E3764" w14:textId="77777777" w:rsidR="00B726DE" w:rsidRDefault="00B726DE" w:rsidP="00075613">
            <w:sdt>
              <w:sdtPr>
                <w:id w:val="2010553726"/>
                <w:placeholder>
                  <w:docPart w:val="EF55AEF7CF40AC4182D67283597BD30A"/>
                </w:placeholder>
                <w:temporary/>
                <w:showingPlcHdr/>
                <w15:appearance w15:val="hidden"/>
              </w:sdtPr>
              <w:sdtContent>
                <w:r w:rsidRPr="00BE747B">
      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      </w:r>
              </w:sdtContent>
            </w:sdt>
          </w:p>
        </w:tc>
      </w:tr>
      <w:tr w:rsidR="00B726DE" w14:paraId="760316FC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4194B41" w14:textId="77777777" w:rsidR="00B726DE" w:rsidRDefault="00B726DE" w:rsidP="00075613">
            <w:pPr>
              <w:pStyle w:val="Heading1"/>
            </w:pPr>
            <w:sdt>
              <w:sdtPr>
                <w:id w:val="-1975742575"/>
                <w:placeholder>
                  <w:docPart w:val="B674B3FC6CF56C43982C4921611BDD1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968F4F4" w14:textId="77777777" w:rsidR="00B726DE" w:rsidRPr="00003BB9" w:rsidRDefault="00B726DE" w:rsidP="00075613">
            <w:pPr>
              <w:pStyle w:val="Heading3"/>
              <w:rPr>
                <w:rStyle w:val="Heading3Char"/>
              </w:rPr>
            </w:pPr>
            <w:sdt>
              <w:sdtPr>
                <w:rPr>
                  <w:b/>
                </w:rPr>
                <w:id w:val="-928737412"/>
                <w:placeholder>
                  <w:docPart w:val="08634E3E55E33F4580A0996402216329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b w:val="0"/>
                </w:rPr>
              </w:sdtEndPr>
              <w:sdtContent>
                <w:r w:rsidRPr="00003BB9">
                  <w:rPr>
                    <w:rStyle w:val="Heading3Char"/>
                  </w:rPr>
                  <w:t>Mount Flores College</w:t>
                </w:r>
              </w:sdtContent>
            </w:sdt>
          </w:p>
          <w:p w14:paraId="1A89DD54" w14:textId="77777777" w:rsidR="00B726DE" w:rsidRPr="0099359E" w:rsidRDefault="00B726DE" w:rsidP="00075613">
            <w:sdt>
              <w:sdtPr>
                <w:id w:val="-1167243293"/>
                <w:placeholder>
                  <w:docPart w:val="42899536ED782F4997FFAE6F5DA582DC"/>
                </w:placeholder>
                <w:temporary/>
                <w:showingPlcHdr/>
                <w15:appearance w15:val="hidden"/>
              </w:sdtPr>
              <w:sdtContent>
                <w:r w:rsidRPr="0099359E">
                  <w:t>New York City, NY</w:t>
                </w:r>
              </w:sdtContent>
            </w:sdt>
          </w:p>
          <w:p w14:paraId="35FCAB32" w14:textId="77777777" w:rsidR="00B726DE" w:rsidRPr="0099359E" w:rsidRDefault="00B726DE" w:rsidP="00075613">
            <w:sdt>
              <w:sdtPr>
                <w:id w:val="-999346868"/>
                <w:placeholder>
                  <w:docPart w:val="A3E778909040D546AEA83914CD039E9A"/>
                </w:placeholder>
                <w:temporary/>
                <w:showingPlcHdr/>
                <w15:appearance w15:val="hidden"/>
              </w:sdtPr>
              <w:sdtContent>
                <w:r w:rsidRPr="0099359E">
                  <w:t>BA in Business Administration</w:t>
                </w:r>
              </w:sdtContent>
            </w:sdt>
            <w:r>
              <w:t xml:space="preserve"> </w:t>
            </w:r>
          </w:p>
          <w:p w14:paraId="3940622C" w14:textId="77777777" w:rsidR="00B726DE" w:rsidRDefault="00B726DE" w:rsidP="00075613">
            <w:sdt>
              <w:sdtPr>
                <w:id w:val="-1009604946"/>
                <w:placeholder>
                  <w:docPart w:val="385972A850F7C845B6A71F4C6C6D0DA9"/>
                </w:placeholder>
                <w:temporary/>
                <w:showingPlcHdr/>
                <w15:appearance w15:val="hidden"/>
              </w:sdtPr>
              <w:sdtContent>
                <w:r w:rsidRPr="0099359E">
                  <w:t>GPA 3.87</w:t>
                </w:r>
              </w:sdtContent>
            </w:sdt>
          </w:p>
        </w:tc>
      </w:tr>
      <w:tr w:rsidR="00B726DE" w14:paraId="52D6FF0F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F95BC0D" w14:textId="77777777" w:rsidR="00B726DE" w:rsidRDefault="00B726DE" w:rsidP="00075613">
            <w:pPr>
              <w:pStyle w:val="Heading1"/>
            </w:pPr>
            <w:sdt>
              <w:sdtPr>
                <w:id w:val="1616246336"/>
                <w:placeholder>
                  <w:docPart w:val="0F9EAC946AA4CE4DA21BED6CC7E64A8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E5C3E53" w14:textId="77777777" w:rsidR="00B726DE" w:rsidRDefault="00B726DE" w:rsidP="00075613">
            <w:sdt>
              <w:sdtPr>
                <w:id w:val="1367258903"/>
                <w:placeholder>
                  <w:docPart w:val="87FBC8796C55AD46B231BE82FEDA7311"/>
                </w:placeholder>
                <w:temporary/>
                <w:showingPlcHdr/>
                <w15:appearance w15:val="hidden"/>
              </w:sdtPr>
              <w:sdtContent>
                <w:r w:rsidRPr="0099359E">
                  <w:t>Marketing</w:t>
                </w:r>
              </w:sdtContent>
            </w:sdt>
          </w:p>
          <w:p w14:paraId="13CFDCE2" w14:textId="77777777" w:rsidR="00B726DE" w:rsidRDefault="00B726DE" w:rsidP="00075613">
            <w:sdt>
              <w:sdtPr>
                <w:id w:val="1266342547"/>
                <w:placeholder>
                  <w:docPart w:val="DA0800CE96585E4B8291DE12DD3C2183"/>
                </w:placeholder>
                <w:temporary/>
                <w:showingPlcHdr/>
                <w15:appearance w15:val="hidden"/>
              </w:sdtPr>
              <w:sdtContent>
                <w:r w:rsidRPr="0099359E">
                  <w:t>Project management</w:t>
                </w:r>
              </w:sdtContent>
            </w:sdt>
          </w:p>
          <w:p w14:paraId="28597EB4" w14:textId="77777777" w:rsidR="00B726DE" w:rsidRDefault="00B726DE" w:rsidP="00075613">
            <w:sdt>
              <w:sdtPr>
                <w:id w:val="-1424716007"/>
                <w:placeholder>
                  <w:docPart w:val="913971E7334A81458CAD8D4418CAB501"/>
                </w:placeholder>
                <w:temporary/>
                <w:showingPlcHdr/>
                <w15:appearance w15:val="hidden"/>
              </w:sdtPr>
              <w:sdtContent>
                <w:r w:rsidRPr="0099359E">
                  <w:t>Budget planning</w:t>
                </w:r>
              </w:sdtContent>
            </w:sdt>
          </w:p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C5E8680" w14:textId="77777777" w:rsidR="00B726DE" w:rsidRDefault="00B726DE" w:rsidP="00075613">
            <w:sdt>
              <w:sdtPr>
                <w:id w:val="-357661388"/>
                <w:placeholder>
                  <w:docPart w:val="CC952FD37410BE42962F3101091729CB"/>
                </w:placeholder>
                <w:temporary/>
                <w:showingPlcHdr/>
                <w15:appearance w15:val="hidden"/>
              </w:sdtPr>
              <w:sdtContent>
                <w:r w:rsidRPr="0099359E">
                  <w:t>Communication</w:t>
                </w:r>
              </w:sdtContent>
            </w:sdt>
          </w:p>
          <w:p w14:paraId="215A9E70" w14:textId="77777777" w:rsidR="00B726DE" w:rsidRDefault="00B726DE" w:rsidP="00075613">
            <w:sdt>
              <w:sdtPr>
                <w:id w:val="-159004446"/>
                <w:placeholder>
                  <w:docPart w:val="FE70138FAA1D4B4FA372BBC1F302DD02"/>
                </w:placeholder>
                <w:temporary/>
                <w:showingPlcHdr/>
                <w15:appearance w15:val="hidden"/>
              </w:sdtPr>
              <w:sdtContent>
                <w:r w:rsidRPr="0099359E">
                  <w:t>Problem-solving</w:t>
                </w:r>
              </w:sdtContent>
            </w:sdt>
          </w:p>
          <w:p w14:paraId="2C7D0289" w14:textId="77777777" w:rsidR="00B726DE" w:rsidRDefault="00B726DE" w:rsidP="00075613"/>
        </w:tc>
      </w:tr>
      <w:tr w:rsidR="00B726DE" w14:paraId="2AF34865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1D03D29F" w14:textId="77777777" w:rsidR="00B726DE" w:rsidRDefault="00B726DE" w:rsidP="00075613">
            <w:pPr>
              <w:pStyle w:val="Heading1"/>
            </w:pPr>
            <w:sdt>
              <w:sdtPr>
                <w:id w:val="1061677347"/>
                <w:placeholder>
                  <w:docPart w:val="C38116C5F1E6EA4BA38C2990AFB79BA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36B3CE04" w14:textId="77777777" w:rsidR="00B726DE" w:rsidRDefault="00B726DE" w:rsidP="00075613">
            <w:sdt>
              <w:sdtPr>
                <w:id w:val="-750891640"/>
                <w:placeholder>
                  <w:docPart w:val="06CCBE1FBF9A794FBE93B12A3A28ED29"/>
                </w:placeholder>
                <w:temporary/>
                <w:showingPlcHdr/>
                <w15:appearance w15:val="hidden"/>
              </w:sdtPr>
              <w:sdtContent>
                <w:r>
                  <w:t>R</w:t>
                </w:r>
                <w:r w:rsidRPr="00095D41">
                  <w:t>esponsibilities</w:t>
                </w:r>
                <w:r>
                  <w:t xml:space="preserve">: </w:t>
                </w:r>
                <w:r w:rsidRPr="00095D41">
                  <w:t xml:space="preserve">overseeing daily operations, managing staff, ensuring compliance with banking regulations, and providing exceptional customer service. </w:t>
                </w:r>
                <w:r>
                  <w:t>A</w:t>
                </w:r>
                <w:r w:rsidRPr="00095D41">
                  <w:t>lso responsible for analyzing financial data, identifying trends, and developing strategies to improve the bank's performance.</w:t>
                </w:r>
              </w:sdtContent>
            </w:sdt>
          </w:p>
        </w:tc>
      </w:tr>
      <w:tr w:rsidR="00B726DE" w14:paraId="269D8113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5"/>
        </w:trPr>
        <w:tc>
          <w:tcPr>
            <w:tcW w:w="10066" w:type="dxa"/>
            <w:gridSpan w:val="6"/>
          </w:tcPr>
          <w:p w14:paraId="522D1578" w14:textId="77777777" w:rsidR="00B726DE" w:rsidRDefault="00B726DE" w:rsidP="00075613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2BF5F2" wp14:editId="6E8730A9">
                      <wp:extent cx="6392174" cy="137160"/>
                      <wp:effectExtent l="0" t="0" r="27940" b="15240"/>
                      <wp:docPr id="588402554" name="Group 58840255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1188773289" name="Straight Connector 1188773289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014836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74344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135997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CA66C" id="Group 588402554" o:spid="_x0000_s1026" alt="&quot;&quot;" style="width:503.3pt;height:10.8pt;mso-position-horizontal-relative:char;mso-position-vertical-relative:line" coordsize="63921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">
                      <v:line id="Straight Connector 1188773289" o:spid="_x0000_s1027" style="position:absolute;visibility:visible;mso-wrap-style:square" from="0,776" to="63921,7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" strokecolor="#5e7697 [3204]" strokeweight="1.5pt">
                        <v:stroke joinstyle="miter"/>
                      </v:line>
                      <v:oval id="Oval 3" o:spid="_x0000_s1028" alt="Decorative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&#13;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29" alt="Decorative" style="position:absolute;left:2122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&#13;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30" alt="Decorative" style="position:absolute;left:42614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&#13;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B726DE" w14:paraId="14079A3D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152"/>
        </w:trPr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36D7FA3" w14:textId="77777777" w:rsidR="00B726DE" w:rsidRDefault="00B726DE" w:rsidP="00075613">
            <w:pPr>
              <w:pStyle w:val="Heading2"/>
            </w:pPr>
            <w:sdt>
              <w:sdtPr>
                <w:id w:val="-1655754121"/>
                <w:placeholder>
                  <w:docPart w:val="D45CFD0B7A887E43913F45BEAF81AA1B"/>
                </w:placeholder>
                <w:temporary/>
                <w:showingPlcHdr/>
                <w15:appearance w15:val="hidden"/>
              </w:sdtPr>
              <w:sdtContent>
                <w:r>
                  <w:t>June 20XX - Present</w:t>
                </w:r>
              </w:sdtContent>
            </w:sdt>
          </w:p>
          <w:p w14:paraId="1AC63981" w14:textId="77777777" w:rsidR="00B726DE" w:rsidRDefault="00B726DE" w:rsidP="00075613">
            <w:pPr>
              <w:pStyle w:val="ExperienceTimeline"/>
            </w:pPr>
            <w:sdt>
              <w:sdtPr>
                <w:id w:val="362018628"/>
                <w:placeholder>
                  <w:docPart w:val="810BA54052F40C4A86C5964D924C9C43"/>
                </w:placeholder>
                <w:temporary/>
                <w:showingPlcHdr/>
                <w15:appearance w15:val="hidden"/>
              </w:sdtPr>
              <w:sdtContent>
                <w:r>
                  <w:t>Assistant Manager</w:t>
                </w:r>
              </w:sdtContent>
            </w:sdt>
          </w:p>
          <w:p w14:paraId="4198C090" w14:textId="77777777" w:rsidR="00B726DE" w:rsidRDefault="00B726DE" w:rsidP="00075613">
            <w:pPr>
              <w:pStyle w:val="ExperienceTimeline"/>
            </w:pPr>
            <w:sdt>
              <w:sdtPr>
                <w:id w:val="-1353485107"/>
                <w:placeholder>
                  <w:docPart w:val="9FA6B2BF2608CA4594E3AE666C6F756E"/>
                </w:placeholder>
                <w:temporary/>
                <w:showingPlcHdr/>
                <w15:appearance w15:val="hidden"/>
              </w:sdtPr>
              <w:sdtContent>
                <w:r>
                  <w:t>Woodgrove Bank</w:t>
                </w:r>
              </w:sdtContent>
            </w:sdt>
          </w:p>
        </w:tc>
        <w:tc>
          <w:tcPr>
            <w:tcW w:w="335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C201EB8" w14:textId="77777777" w:rsidR="00B726DE" w:rsidRDefault="00B726DE" w:rsidP="00075613">
            <w:pPr>
              <w:pStyle w:val="Heading2"/>
            </w:pPr>
            <w:sdt>
              <w:sdtPr>
                <w:id w:val="-1043367990"/>
                <w:placeholder>
                  <w:docPart w:val="225EAF8146E1C94F852FDB89F2665FF5"/>
                </w:placeholder>
                <w:temporary/>
                <w:showingPlcHdr/>
                <w15:appearance w15:val="hidden"/>
              </w:sdtPr>
              <w:sdtContent>
                <w:r>
                  <w:t>Jan 20XX – June 20XX</w:t>
                </w:r>
              </w:sdtContent>
            </w:sdt>
          </w:p>
          <w:p w14:paraId="17473A7C" w14:textId="77777777" w:rsidR="00B726DE" w:rsidRPr="00003BB9" w:rsidRDefault="00B726DE" w:rsidP="00075613">
            <w:pPr>
              <w:pStyle w:val="ExperienceTimeline"/>
            </w:pPr>
            <w:sdt>
              <w:sdtPr>
                <w:id w:val="-1139574770"/>
                <w:placeholder>
                  <w:docPart w:val="ECD2E764ADD0CC42A88BF9B8AE1163F0"/>
                </w:placeholder>
                <w:temporary/>
                <w:showingPlcHdr/>
                <w15:appearance w15:val="hidden"/>
              </w:sdtPr>
              <w:sdtContent>
                <w:r w:rsidRPr="00003BB9">
                  <w:t>Lead Salesperson</w:t>
                </w:r>
              </w:sdtContent>
            </w:sdt>
            <w:r w:rsidRPr="00003BB9">
              <w:t xml:space="preserve"> </w:t>
            </w:r>
          </w:p>
          <w:p w14:paraId="229B5F05" w14:textId="77777777" w:rsidR="00B726DE" w:rsidRDefault="00B726DE" w:rsidP="00075613">
            <w:pPr>
              <w:pStyle w:val="ExperienceTimeline"/>
            </w:pPr>
            <w:sdt>
              <w:sdtPr>
                <w:id w:val="344070690"/>
                <w:placeholder>
                  <w:docPart w:val="C1C45DEFAA58104CB881A8E562DCD3A9"/>
                </w:placeholder>
                <w:temporary/>
                <w:showingPlcHdr/>
                <w15:appearance w15:val="hidden"/>
              </w:sdtPr>
              <w:sdtContent>
                <w:r w:rsidRPr="00003BB9">
                  <w:t>Safewest Banking</w:t>
                </w:r>
              </w:sdtContent>
            </w:sdt>
          </w:p>
        </w:tc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D991098" w14:textId="77777777" w:rsidR="00B726DE" w:rsidRDefault="00B726DE" w:rsidP="00075613">
            <w:pPr>
              <w:pStyle w:val="Heading2"/>
            </w:pPr>
            <w:sdt>
              <w:sdtPr>
                <w:id w:val="1547111390"/>
                <w:placeholder>
                  <w:docPart w:val="AC9BDC58BEEBE8439472905527097EFD"/>
                </w:placeholder>
                <w:temporary/>
                <w:showingPlcHdr/>
                <w15:appearance w15:val="hidden"/>
              </w:sdtPr>
              <w:sdtContent>
                <w:r>
                  <w:t>Aug 20XX – Jan 20XX</w:t>
                </w:r>
              </w:sdtContent>
            </w:sdt>
            <w:r>
              <w:t xml:space="preserve"> </w:t>
            </w:r>
          </w:p>
          <w:p w14:paraId="341E5F87" w14:textId="77777777" w:rsidR="00B726DE" w:rsidRDefault="00B726DE" w:rsidP="00075613">
            <w:pPr>
              <w:pStyle w:val="ExperienceTimeline"/>
            </w:pPr>
            <w:sdt>
              <w:sdtPr>
                <w:id w:val="-1827359684"/>
                <w:placeholder>
                  <w:docPart w:val="5B89D73B913EC94F9BF3D5D38DBEF3DB"/>
                </w:placeholder>
                <w:temporary/>
                <w:showingPlcHdr/>
                <w15:appearance w15:val="hidden"/>
              </w:sdtPr>
              <w:sdtContent>
                <w:r>
                  <w:t>Sales Associate</w:t>
                </w:r>
              </w:sdtContent>
            </w:sdt>
          </w:p>
          <w:p w14:paraId="0C437C63" w14:textId="77777777" w:rsidR="00B726DE" w:rsidRDefault="00B726DE" w:rsidP="00075613">
            <w:pPr>
              <w:pStyle w:val="ExperienceTimeline"/>
            </w:pPr>
            <w:sdt>
              <w:sdtPr>
                <w:id w:val="-806319266"/>
                <w:placeholder>
                  <w:docPart w:val="BA3C0B018A840847ADC585BC4E3462E3"/>
                </w:placeholder>
                <w:temporary/>
                <w:showingPlcHdr/>
                <w15:appearance w15:val="hidden"/>
              </w:sdtPr>
              <w:sdtContent>
                <w:r>
                  <w:t>Safewest Banking</w:t>
                </w:r>
              </w:sdtContent>
            </w:sdt>
          </w:p>
        </w:tc>
      </w:tr>
      <w:tr w:rsidR="00B726DE" w14:paraId="724A7BC9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2B4D973" w14:textId="77777777" w:rsidR="00B726DE" w:rsidRDefault="00B726DE" w:rsidP="00075613">
            <w:pPr>
              <w:pStyle w:val="Heading1"/>
            </w:pPr>
            <w:sdt>
              <w:sdtPr>
                <w:id w:val="2023971060"/>
                <w:placeholder>
                  <w:docPart w:val="AC1243B7C4793C4C9225E43E7F7F595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F06C899" w14:textId="77777777" w:rsidR="00B726DE" w:rsidRDefault="00B726DE" w:rsidP="00075613">
            <w:sdt>
              <w:sdtPr>
                <w:rPr>
                  <w:w w:val="105"/>
                </w:rPr>
                <w:id w:val="1521970358"/>
                <w:placeholder>
                  <w:docPart w:val="C1C47650212AA24AA3475699BB5B0C0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w w:val="105"/>
                  </w:rPr>
                  <w:t>I</w:t>
                </w:r>
                <w:r w:rsidRPr="0099359E">
                  <w:rPr>
                    <w:w w:val="105"/>
                  </w:rPr>
                  <w:t>mplement</w:t>
                </w:r>
                <w:r>
                  <w:rPr>
                    <w:w w:val="105"/>
                  </w:rPr>
                  <w:t>ed</w:t>
                </w:r>
                <w:r w:rsidRPr="0099359E">
                  <w:rPr>
                    <w:w w:val="105"/>
                  </w:rPr>
                  <w:t xml:space="preserve"> new procedures </w:t>
                </w:r>
                <w:r>
                  <w:rPr>
                    <w:w w:val="105"/>
                  </w:rPr>
                  <w:t>and</w:t>
                </w:r>
                <w:r w:rsidRPr="0099359E">
                  <w:rPr>
                    <w:w w:val="105"/>
                  </w:rPr>
                  <w:t xml:space="preserve"> technologies that improve</w:t>
                </w:r>
                <w:r>
                  <w:rPr>
                    <w:w w:val="105"/>
                  </w:rPr>
                  <w:t>d</w:t>
                </w:r>
                <w:r w:rsidRPr="0099359E">
                  <w:rPr>
                    <w:w w:val="105"/>
                  </w:rPr>
                  <w:t xml:space="preserve"> efficiency and streamline</w:t>
                </w:r>
                <w:r>
                  <w:rPr>
                    <w:w w:val="105"/>
                  </w:rPr>
                  <w:t>d</w:t>
                </w:r>
                <w:r w:rsidRPr="0099359E">
                  <w:rPr>
                    <w:w w:val="105"/>
                  </w:rPr>
                  <w:t xml:space="preserve"> operations</w:t>
                </w:r>
                <w:r>
                  <w:rPr>
                    <w:w w:val="105"/>
                  </w:rPr>
                  <w:t>.</w:t>
                </w:r>
              </w:sdtContent>
            </w:sdt>
          </w:p>
        </w:tc>
      </w:tr>
      <w:tr w:rsidR="00B726DE" w14:paraId="6B9BC05C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E7BB5A6" w14:textId="77777777" w:rsidR="00B726DE" w:rsidRDefault="00B726DE" w:rsidP="00075613">
            <w:pPr>
              <w:pStyle w:val="Heading1"/>
            </w:pPr>
            <w:sdt>
              <w:sdtPr>
                <w:id w:val="-896362165"/>
                <w:placeholder>
                  <w:docPart w:val="0C80F4EE27B2ED49B3EB028D3BAC4AE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AF45CDF" w14:textId="77777777" w:rsidR="00B726DE" w:rsidRDefault="00B726DE" w:rsidP="00075613">
            <w:sdt>
              <w:sdtPr>
                <w:rPr>
                  <w:w w:val="105"/>
                </w:rPr>
                <w:id w:val="-674961399"/>
                <w:placeholder>
                  <w:docPart w:val="00A2974C2A3C0E428F85D6FEB6DD889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w w:val="105"/>
                  </w:rPr>
                  <w:t>S</w:t>
                </w:r>
                <w:r w:rsidRPr="00F2368E">
                  <w:rPr>
                    <w:w w:val="105"/>
                  </w:rPr>
                  <w:t>uccessfully led a team to exceed sales goals while maintaining excellent customer satisfaction scores</w:t>
                </w:r>
                <w:r>
                  <w:rPr>
                    <w:w w:val="105"/>
                  </w:rPr>
                  <w:t>.</w:t>
                </w:r>
              </w:sdtContent>
            </w:sdt>
          </w:p>
        </w:tc>
      </w:tr>
      <w:tr w:rsidR="00B726DE" w14:paraId="38C7B9B4" w14:textId="77777777" w:rsidTr="0007561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12F7219" w14:textId="77777777" w:rsidR="00B726DE" w:rsidRDefault="00B726DE" w:rsidP="00075613">
            <w:pPr>
              <w:pStyle w:val="Heading1"/>
            </w:pPr>
            <w:sdt>
              <w:sdtPr>
                <w:id w:val="1677535138"/>
                <w:placeholder>
                  <w:docPart w:val="B9DAAE1F84EC8341B0C0FDB1DAE6D4A5"/>
                </w:placeholder>
                <w:temporary/>
                <w:showingPlcHdr/>
                <w15:appearance w15:val="hidden"/>
              </w:sdtPr>
              <w:sdtContent>
                <w:r w:rsidRPr="00711BC5">
                  <w:t>References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438F97B" w14:textId="77777777" w:rsidR="00B726DE" w:rsidRDefault="00B726DE" w:rsidP="00075613">
            <w:sdt>
              <w:sdtPr>
                <w:rPr>
                  <w:w w:val="105"/>
                </w:rPr>
                <w:id w:val="-728922257"/>
                <w:placeholder>
                  <w:docPart w:val="B67FC1710F064340AB2FE78C8F5249A1"/>
                </w:placeholder>
                <w:temporary/>
                <w:showingPlcHdr/>
                <w15:appearance w15:val="hidden"/>
              </w:sdtPr>
              <w:sdtContent>
                <w:r w:rsidRPr="00711BC5">
                  <w:t>Available upon request.</w:t>
                </w:r>
              </w:sdtContent>
            </w:sdt>
            <w:r w:rsidRPr="00711BC5">
              <w:t xml:space="preserve"> </w:t>
            </w:r>
          </w:p>
        </w:tc>
      </w:tr>
    </w:tbl>
    <w:p w14:paraId="69A33D3D" w14:textId="0477AD06" w:rsidR="00B726DE" w:rsidRDefault="00B726DE" w:rsidP="00355D85"/>
    <w:p w14:paraId="337B02AC" w14:textId="77777777" w:rsidR="00B36F8D" w:rsidRPr="00173B36" w:rsidRDefault="00B726DE" w:rsidP="00355D85">
      <w: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B36F8D" w14:paraId="7A10C602" w14:textId="77777777" w:rsidTr="00075613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333333" w:themeColor="text2"/>
            </w:tcBorders>
          </w:tcPr>
          <w:p w14:paraId="11225DC6" w14:textId="77777777" w:rsidR="00B36F8D" w:rsidRDefault="00B36F8D" w:rsidP="00075613">
            <w:pPr>
              <w:pStyle w:val="Heading1"/>
            </w:pPr>
            <w:sdt>
              <w:sdtPr>
                <w:id w:val="-1494938477"/>
                <w:placeholder>
                  <w:docPart w:val="B64A0BF9FD5F5E4EB7F6AD0B3DAF31F4"/>
                </w:placeholder>
                <w:temporary/>
                <w:showingPlcHdr/>
                <w15:appearance w15:val="hidden"/>
              </w:sdtPr>
              <w:sdtContent>
                <w:r w:rsidRPr="00AD0DDD">
                  <w:t>Your Name Surname</w:t>
                </w:r>
              </w:sdtContent>
            </w:sdt>
          </w:p>
          <w:p w14:paraId="6E742DDF" w14:textId="77777777" w:rsidR="00B36F8D" w:rsidRPr="00AD0DDD" w:rsidRDefault="00B36F8D" w:rsidP="00075613">
            <w:pPr>
              <w:pStyle w:val="Heading2"/>
            </w:pPr>
            <w:sdt>
              <w:sdtPr>
                <w:id w:val="1898860903"/>
                <w:placeholder>
                  <w:docPart w:val="DE4E04B1D44BF8459D7D9FB9A182B818"/>
                </w:placeholder>
                <w:temporary/>
                <w:showingPlcHdr/>
                <w15:appearance w15:val="hidden"/>
              </w:sdtPr>
              <w:sdtContent>
                <w:r w:rsidRPr="00AD0DDD">
                  <w:t>assistant manage</w:t>
                </w:r>
                <w:r>
                  <w:t>r</w:t>
                </w:r>
              </w:sdtContent>
            </w:sdt>
          </w:p>
        </w:tc>
      </w:tr>
      <w:tr w:rsidR="00B36F8D" w14:paraId="5C810461" w14:textId="77777777" w:rsidTr="00075613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333333" w:themeColor="text2"/>
            </w:tcBorders>
            <w:vAlign w:val="center"/>
          </w:tcPr>
          <w:p w14:paraId="7089409F" w14:textId="77777777" w:rsidR="00B36F8D" w:rsidRDefault="00B36F8D" w:rsidP="00075613"/>
        </w:tc>
      </w:tr>
      <w:tr w:rsidR="00B36F8D" w14:paraId="1EFF3A58" w14:textId="77777777" w:rsidTr="00075613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5C91D760" w14:textId="77777777" w:rsidR="00B36F8D" w:rsidRPr="00D06709" w:rsidRDefault="00B36F8D" w:rsidP="00075613"/>
        </w:tc>
        <w:tc>
          <w:tcPr>
            <w:tcW w:w="284" w:type="dxa"/>
            <w:shd w:val="clear" w:color="auto" w:fill="333333" w:themeFill="text2"/>
            <w:vAlign w:val="center"/>
          </w:tcPr>
          <w:p w14:paraId="62006B6B" w14:textId="77777777" w:rsidR="00B36F8D" w:rsidRPr="00DF1CB4" w:rsidRDefault="00B36F8D" w:rsidP="0007561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4525D724" w14:textId="77777777" w:rsidR="00B36F8D" w:rsidRPr="00D06709" w:rsidRDefault="00B36F8D" w:rsidP="00075613"/>
        </w:tc>
        <w:tc>
          <w:tcPr>
            <w:tcW w:w="2130" w:type="dxa"/>
            <w:vAlign w:val="center"/>
          </w:tcPr>
          <w:p w14:paraId="57BB4FCD" w14:textId="77777777" w:rsidR="00B36F8D" w:rsidRPr="00FA4DB0" w:rsidRDefault="00B36F8D" w:rsidP="00075613">
            <w:sdt>
              <w:sdtPr>
                <w:id w:val="494620162"/>
                <w:placeholder>
                  <w:docPart w:val="6E18AD175CFB39468D2FE0A7E620A8A5"/>
                </w:placeholder>
                <w:temporary/>
                <w:showingPlcHdr/>
                <w15:appearance w15:val="hidden"/>
              </w:sdtPr>
              <w:sdtContent>
                <w:r w:rsidRPr="00DF1CB4">
                  <w:t>[Phone]</w:t>
                </w:r>
              </w:sdtContent>
            </w:sdt>
          </w:p>
        </w:tc>
        <w:tc>
          <w:tcPr>
            <w:tcW w:w="138" w:type="dxa"/>
            <w:vAlign w:val="center"/>
          </w:tcPr>
          <w:p w14:paraId="47F14F80" w14:textId="77777777" w:rsidR="00B36F8D" w:rsidRDefault="00B36F8D" w:rsidP="00075613"/>
        </w:tc>
        <w:tc>
          <w:tcPr>
            <w:tcW w:w="284" w:type="dxa"/>
            <w:shd w:val="clear" w:color="auto" w:fill="333333" w:themeFill="text2"/>
            <w:vAlign w:val="center"/>
          </w:tcPr>
          <w:p w14:paraId="0F83CE26" w14:textId="77777777" w:rsidR="00B36F8D" w:rsidRPr="00DF1CB4" w:rsidRDefault="00B36F8D" w:rsidP="0007561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4E8849D1" w14:textId="77777777" w:rsidR="00B36F8D" w:rsidRDefault="00B36F8D" w:rsidP="00075613"/>
        </w:tc>
        <w:tc>
          <w:tcPr>
            <w:tcW w:w="2126" w:type="dxa"/>
            <w:vAlign w:val="center"/>
          </w:tcPr>
          <w:p w14:paraId="5D84B1BD" w14:textId="77777777" w:rsidR="00B36F8D" w:rsidRPr="00FA4DB0" w:rsidRDefault="00B36F8D" w:rsidP="00075613">
            <w:sdt>
              <w:sdtPr>
                <w:id w:val="1602531064"/>
                <w:placeholder>
                  <w:docPart w:val="653818540C80AD4C88EE57F52D026A95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</w:sdtContent>
            </w:sdt>
          </w:p>
        </w:tc>
        <w:tc>
          <w:tcPr>
            <w:tcW w:w="142" w:type="dxa"/>
            <w:vAlign w:val="center"/>
          </w:tcPr>
          <w:p w14:paraId="46A37F32" w14:textId="77777777" w:rsidR="00B36F8D" w:rsidRDefault="00B36F8D" w:rsidP="00075613"/>
        </w:tc>
        <w:tc>
          <w:tcPr>
            <w:tcW w:w="317" w:type="dxa"/>
            <w:shd w:val="clear" w:color="auto" w:fill="333333" w:themeFill="text2"/>
            <w:vAlign w:val="center"/>
          </w:tcPr>
          <w:p w14:paraId="09536B59" w14:textId="77777777" w:rsidR="00B36F8D" w:rsidRPr="00DF1CB4" w:rsidRDefault="00B36F8D" w:rsidP="0007561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6049E210" w14:textId="77777777" w:rsidR="00B36F8D" w:rsidRDefault="00B36F8D" w:rsidP="00075613"/>
        </w:tc>
        <w:tc>
          <w:tcPr>
            <w:tcW w:w="2092" w:type="dxa"/>
            <w:gridSpan w:val="3"/>
            <w:vAlign w:val="center"/>
          </w:tcPr>
          <w:p w14:paraId="0D726A84" w14:textId="77777777" w:rsidR="00B36F8D" w:rsidRPr="00FA4DB0" w:rsidRDefault="00B36F8D" w:rsidP="00075613">
            <w:sdt>
              <w:sdtPr>
                <w:id w:val="1612314428"/>
                <w:placeholder>
                  <w:docPart w:val="8292C14DB47BA548846F0CA21A228339"/>
                </w:placeholder>
                <w:temporary/>
                <w:showingPlcHdr/>
                <w15:appearance w15:val="hidden"/>
              </w:sdtPr>
              <w:sdtContent>
                <w:r w:rsidRPr="00DF1CB4">
                  <w:t>[Address]</w:t>
                </w:r>
              </w:sdtContent>
            </w:sdt>
          </w:p>
        </w:tc>
        <w:tc>
          <w:tcPr>
            <w:tcW w:w="142" w:type="dxa"/>
            <w:vAlign w:val="center"/>
          </w:tcPr>
          <w:p w14:paraId="796CF03D" w14:textId="77777777" w:rsidR="00B36F8D" w:rsidRDefault="00B36F8D" w:rsidP="00075613"/>
        </w:tc>
        <w:tc>
          <w:tcPr>
            <w:tcW w:w="317" w:type="dxa"/>
            <w:shd w:val="clear" w:color="auto" w:fill="333333" w:themeFill="text2"/>
            <w:vAlign w:val="center"/>
          </w:tcPr>
          <w:p w14:paraId="63494D64" w14:textId="77777777" w:rsidR="00B36F8D" w:rsidRPr="00DF1CB4" w:rsidRDefault="00B36F8D" w:rsidP="00075613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0E2AF1A3" w14:textId="77777777" w:rsidR="00B36F8D" w:rsidRDefault="00B36F8D" w:rsidP="00075613"/>
        </w:tc>
        <w:tc>
          <w:tcPr>
            <w:tcW w:w="2092" w:type="dxa"/>
            <w:vAlign w:val="center"/>
          </w:tcPr>
          <w:p w14:paraId="2084BACE" w14:textId="77777777" w:rsidR="00B36F8D" w:rsidRPr="00FA4DB0" w:rsidRDefault="00B36F8D" w:rsidP="00075613">
            <w:sdt>
              <w:sdtPr>
                <w:id w:val="-742946326"/>
                <w:placeholder>
                  <w:docPart w:val="76E3D31935A7A349882E91D07F232292"/>
                </w:placeholder>
                <w:temporary/>
                <w:showingPlcHdr/>
                <w15:appearance w15:val="hidden"/>
              </w:sdtPr>
              <w:sdtContent>
                <w:r w:rsidRPr="00FA4DB0">
                  <w:t>[Website]</w:t>
                </w:r>
              </w:sdtContent>
            </w:sdt>
          </w:p>
        </w:tc>
      </w:tr>
      <w:tr w:rsidR="00B36F8D" w14:paraId="5684BB8A" w14:textId="77777777" w:rsidTr="00075613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666666" w:themeColor="background2"/>
            </w:tcBorders>
            <w:vAlign w:val="center"/>
          </w:tcPr>
          <w:p w14:paraId="406DFCB6" w14:textId="77777777" w:rsidR="00B36F8D" w:rsidRDefault="00B36F8D" w:rsidP="00075613"/>
        </w:tc>
      </w:tr>
      <w:tr w:rsidR="00B36F8D" w14:paraId="77A34177" w14:textId="77777777" w:rsidTr="00075613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666666" w:themeColor="background2"/>
              <w:bottom w:val="single" w:sz="8" w:space="0" w:color="333333" w:themeColor="text2"/>
            </w:tcBorders>
            <w:vAlign w:val="bottom"/>
          </w:tcPr>
          <w:p w14:paraId="3D1B8CC7" w14:textId="77777777" w:rsidR="00B36F8D" w:rsidRPr="005F5561" w:rsidRDefault="00B36F8D" w:rsidP="00075613">
            <w:pPr>
              <w:pStyle w:val="Heading3"/>
            </w:pPr>
            <w:sdt>
              <w:sdtPr>
                <w:id w:val="723336852"/>
                <w:placeholder>
                  <w:docPart w:val="393F742322C1BF448C3A69E70143FBB7"/>
                </w:placeholder>
                <w:temporary/>
                <w:showingPlcHdr/>
                <w15:appearance w15:val="hidden"/>
              </w:sdtPr>
              <w:sdtContent>
                <w:r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666666" w:themeColor="background2"/>
            </w:tcBorders>
            <w:vAlign w:val="bottom"/>
          </w:tcPr>
          <w:p w14:paraId="64F47A7E" w14:textId="77777777" w:rsidR="00B36F8D" w:rsidRDefault="00B36F8D" w:rsidP="00075613"/>
        </w:tc>
        <w:tc>
          <w:tcPr>
            <w:tcW w:w="3560" w:type="dxa"/>
            <w:gridSpan w:val="6"/>
            <w:tcBorders>
              <w:top w:val="single" w:sz="24" w:space="0" w:color="666666" w:themeColor="background2"/>
            </w:tcBorders>
            <w:vAlign w:val="bottom"/>
          </w:tcPr>
          <w:p w14:paraId="120C2990" w14:textId="77777777" w:rsidR="00B36F8D" w:rsidRDefault="00B36F8D" w:rsidP="00075613"/>
        </w:tc>
      </w:tr>
      <w:tr w:rsidR="00B36F8D" w14:paraId="63C62B62" w14:textId="77777777" w:rsidTr="00075613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333333" w:themeColor="text2"/>
            </w:tcBorders>
            <w:vAlign w:val="bottom"/>
          </w:tcPr>
          <w:p w14:paraId="4D136F5C" w14:textId="77777777" w:rsidR="00B36F8D" w:rsidRPr="005F5561" w:rsidRDefault="00B36F8D" w:rsidP="00075613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7DA40372" w14:textId="77777777" w:rsidR="00B36F8D" w:rsidRDefault="00B36F8D" w:rsidP="00075613"/>
        </w:tc>
        <w:tc>
          <w:tcPr>
            <w:tcW w:w="3560" w:type="dxa"/>
            <w:gridSpan w:val="6"/>
            <w:shd w:val="clear" w:color="auto" w:fill="666666" w:themeFill="background2"/>
            <w:vAlign w:val="bottom"/>
          </w:tcPr>
          <w:p w14:paraId="18252341" w14:textId="77777777" w:rsidR="00B36F8D" w:rsidRPr="00B36F8D" w:rsidRDefault="00B36F8D" w:rsidP="00075613">
            <w:pPr>
              <w:pStyle w:val="Heading3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2075571490"/>
                <w:placeholder>
                  <w:docPart w:val="2645DAFB472ACD4E9AD96E54BA3D2695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color w:val="FFFFFF" w:themeColor="background1"/>
                  </w:rPr>
                  <w:t>Education</w:t>
                </w:r>
              </w:sdtContent>
            </w:sdt>
          </w:p>
        </w:tc>
      </w:tr>
      <w:tr w:rsidR="00B36F8D" w14:paraId="4C641E01" w14:textId="77777777" w:rsidTr="00075613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333333" w:themeColor="text2"/>
            </w:tcBorders>
          </w:tcPr>
          <w:p w14:paraId="447B4656" w14:textId="77777777" w:rsidR="00B36F8D" w:rsidRDefault="00B36F8D" w:rsidP="00075613">
            <w:pPr>
              <w:pStyle w:val="Text"/>
            </w:pPr>
            <w:sdt>
              <w:sdtPr>
                <w:id w:val="-187214289"/>
                <w:placeholder>
                  <w:docPart w:val="E9546D160F4B17428D2C7AD8934F1F37"/>
                </w:placeholder>
                <w:temporary/>
                <w:showingPlcHdr/>
                <w15:appearance w15:val="hidden"/>
              </w:sdtPr>
              <w:sdtContent>
                <w:r w:rsidRPr="00E14266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  <w:tc>
          <w:tcPr>
            <w:tcW w:w="284" w:type="dxa"/>
            <w:vMerge w:val="restart"/>
            <w:vAlign w:val="center"/>
          </w:tcPr>
          <w:p w14:paraId="4846351F" w14:textId="77777777" w:rsidR="00B36F8D" w:rsidRDefault="00B36F8D" w:rsidP="00075613"/>
        </w:tc>
        <w:tc>
          <w:tcPr>
            <w:tcW w:w="3560" w:type="dxa"/>
            <w:gridSpan w:val="6"/>
            <w:vMerge w:val="restart"/>
            <w:shd w:val="clear" w:color="auto" w:fill="666666" w:themeFill="background2"/>
          </w:tcPr>
          <w:p w14:paraId="4870C4F9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51066530"/>
                <w:placeholder>
                  <w:docPart w:val="18EA996DB3B248459DE4C9322DFC43CD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color w:val="FFFFFF" w:themeColor="background1"/>
                  </w:rPr>
                  <w:t>[School Name]</w:t>
                </w:r>
              </w:sdtContent>
            </w:sdt>
          </w:p>
          <w:p w14:paraId="29414EB6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</w:p>
          <w:p w14:paraId="4975762E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2037544711"/>
                <w:placeholder>
                  <w:docPart w:val="C4DDDA1FDE876A4D954158BE83208B3A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color w:val="FFFFFF" w:themeColor="background1"/>
                  </w:rPr>
                  <w:t>[City]</w:t>
                </w:r>
              </w:sdtContent>
            </w:sdt>
          </w:p>
          <w:p w14:paraId="3A43A94A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</w:p>
          <w:p w14:paraId="50C248E9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500509284"/>
                <w:placeholder>
                  <w:docPart w:val="7F87A564C00C0748AEEE5015B280C322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color w:val="FFFFFF" w:themeColor="background1"/>
                  </w:rPr>
                  <w:t>[State]</w:t>
                </w:r>
              </w:sdtContent>
            </w:sdt>
          </w:p>
          <w:p w14:paraId="4873E1FE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</w:p>
          <w:p w14:paraId="20B1B4D4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583571462"/>
                <w:placeholder>
                  <w:docPart w:val="4B8B8F6C746EE64CB034918CA1A62ED5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color w:val="FFFFFF" w:themeColor="background1"/>
                  </w:rPr>
                  <w:t>[You might want to include your GPA here and a brief summary of relevant coursework, awards, and honors.]</w:t>
                </w:r>
              </w:sdtContent>
            </w:sdt>
          </w:p>
          <w:p w14:paraId="5C72DD8A" w14:textId="77777777" w:rsidR="00B36F8D" w:rsidRPr="00B36F8D" w:rsidRDefault="00B36F8D" w:rsidP="00075613">
            <w:pPr>
              <w:pStyle w:val="Text"/>
              <w:rPr>
                <w:color w:val="FFFFFF" w:themeColor="background1"/>
              </w:rPr>
            </w:pPr>
          </w:p>
          <w:p w14:paraId="3DA9DDA3" w14:textId="77777777" w:rsidR="00B36F8D" w:rsidRPr="00B36F8D" w:rsidRDefault="00B36F8D" w:rsidP="00075613">
            <w:pPr>
              <w:pStyle w:val="Heading3"/>
              <w:rPr>
                <w:color w:val="FFFFFF" w:themeColor="background1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6B01DAFE14B400449FEE12775CD265BF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sdt>
            <w:sdtPr>
              <w:rPr>
                <w:color w:val="FFFFFF" w:themeColor="background1"/>
              </w:rPr>
              <w:id w:val="-144128603"/>
              <w:placeholder>
                <w:docPart w:val="80B580F1DD29684A9E337BEB103F4FDA"/>
              </w:placeholder>
              <w:temporary/>
              <w:showingPlcHdr/>
              <w15:appearance w15:val="hidden"/>
            </w:sdtPr>
            <w:sdtContent>
              <w:p w14:paraId="38A87C46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Marketing</w:t>
                </w:r>
              </w:p>
              <w:p w14:paraId="32B45CE7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Project Managment</w:t>
                </w:r>
              </w:p>
              <w:p w14:paraId="4C5CCABB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Budget Planning</w:t>
                </w:r>
              </w:p>
              <w:p w14:paraId="1EDA4658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Social Media</w:t>
                </w:r>
              </w:p>
              <w:p w14:paraId="36C972B7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Planning</w:t>
                </w:r>
              </w:p>
            </w:sdtContent>
          </w:sdt>
          <w:p w14:paraId="69429AAA" w14:textId="77777777" w:rsidR="00B36F8D" w:rsidRPr="00B36F8D" w:rsidRDefault="00B36F8D" w:rsidP="00075613">
            <w:pPr>
              <w:pStyle w:val="Heading3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387539318"/>
                <w:placeholder>
                  <w:docPart w:val="B27CB4EC22D22647B6D73141DE44ECDC"/>
                </w:placeholder>
                <w:temporary/>
                <w:showingPlcHdr/>
                <w15:appearance w15:val="hidden"/>
              </w:sdtPr>
              <w:sdtContent>
                <w:r w:rsidRPr="00B36F8D">
                  <w:rPr>
                    <w:color w:val="FFFFFF" w:themeColor="background1"/>
                  </w:rPr>
                  <w:t>AWARDS</w:t>
                </w:r>
              </w:sdtContent>
            </w:sdt>
          </w:p>
          <w:sdt>
            <w:sdtPr>
              <w:rPr>
                <w:color w:val="FFFFFF" w:themeColor="background1"/>
              </w:rPr>
              <w:id w:val="409661174"/>
              <w:placeholder>
                <w:docPart w:val="1B2C0FC8E214D3419CB450E3327408E0"/>
              </w:placeholder>
              <w:temporary/>
              <w:showingPlcHdr/>
              <w15:appearance w15:val="hidden"/>
            </w:sdtPr>
            <w:sdtContent>
              <w:p w14:paraId="3B3450D6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EMPLOYEE OF THE MONTH</w:t>
                </w:r>
              </w:p>
              <w:p w14:paraId="610DFCDA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LEADERSHIP AWARD</w:t>
                </w:r>
              </w:p>
              <w:p w14:paraId="70AA3299" w14:textId="77777777" w:rsidR="00B36F8D" w:rsidRPr="00B36F8D" w:rsidRDefault="00B36F8D" w:rsidP="00B36F8D">
                <w:pPr>
                  <w:pStyle w:val="ListParagraph"/>
                  <w:spacing w:before="80" w:after="0" w:line="360" w:lineRule="auto"/>
                  <w:ind w:left="527" w:hanging="357"/>
                  <w:rPr>
                    <w:color w:val="FFFFFF" w:themeColor="background1"/>
                  </w:rPr>
                </w:pPr>
                <w:r w:rsidRPr="00B36F8D">
                  <w:rPr>
                    <w:color w:val="FFFFFF" w:themeColor="background1"/>
                  </w:rPr>
                  <w:t>BEST PERFORMER AWARD</w:t>
                </w:r>
              </w:p>
            </w:sdtContent>
          </w:sdt>
        </w:tc>
      </w:tr>
      <w:tr w:rsidR="00B36F8D" w14:paraId="25FC0CD4" w14:textId="77777777" w:rsidTr="00075613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333333" w:themeColor="text2"/>
            </w:tcBorders>
            <w:vAlign w:val="bottom"/>
          </w:tcPr>
          <w:p w14:paraId="37DFE11C" w14:textId="77777777" w:rsidR="00B36F8D" w:rsidRDefault="00B36F8D" w:rsidP="00075613">
            <w:pPr>
              <w:pStyle w:val="Heading3"/>
            </w:pPr>
            <w:sdt>
              <w:sdtPr>
                <w:id w:val="1813675065"/>
                <w:placeholder>
                  <w:docPart w:val="8CC886590375E8408CFCDEAB84CEFF0B"/>
                </w:placeholder>
                <w:temporary/>
                <w:showingPlcHdr/>
                <w15:appearance w15:val="hidden"/>
              </w:sdtPr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33333" w:themeColor="text2"/>
            </w:tcBorders>
            <w:vAlign w:val="center"/>
          </w:tcPr>
          <w:p w14:paraId="22CBB35C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7BAC8F22" w14:textId="77777777" w:rsidR="00B36F8D" w:rsidRDefault="00B36F8D" w:rsidP="00075613"/>
        </w:tc>
      </w:tr>
      <w:tr w:rsidR="00B36F8D" w14:paraId="43446D0B" w14:textId="77777777" w:rsidTr="00075613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333333" w:themeColor="text2"/>
            </w:tcBorders>
          </w:tcPr>
          <w:p w14:paraId="5184F60F" w14:textId="77777777" w:rsidR="00B36F8D" w:rsidRDefault="00B36F8D" w:rsidP="00075613">
            <w:pPr>
              <w:pStyle w:val="Dates"/>
            </w:pPr>
            <w:sdt>
              <w:sdtPr>
                <w:id w:val="-1919854128"/>
                <w:placeholder>
                  <w:docPart w:val="FD9634ABCD14294C87FBB8B554FF4F4E"/>
                </w:placeholder>
                <w:temporary/>
                <w:showingPlcHdr/>
                <w15:appearance w15:val="hidden"/>
              </w:sdtPr>
              <w:sdtContent>
                <w:r>
                  <w:t>[Dates From] – [To]</w:t>
                </w:r>
              </w:sdtContent>
            </w:sdt>
          </w:p>
          <w:p w14:paraId="74E07D81" w14:textId="77777777" w:rsidR="00B36F8D" w:rsidRDefault="00B36F8D" w:rsidP="00075613">
            <w:pPr>
              <w:pStyle w:val="Text"/>
            </w:pPr>
            <w:sdt>
              <w:sdtPr>
                <w:id w:val="1779303726"/>
                <w:placeholder>
                  <w:docPart w:val="F9D6E64B5900F84B9FCFE89ACC836DCB"/>
                </w:placeholder>
                <w:temporary/>
                <w:showingPlcHdr/>
                <w15:appearance w15:val="hidden"/>
              </w:sdtPr>
              <w:sdtContent>
                <w:r>
                  <w:t>[Job Title] • [Job Position] • [Company Name]</w:t>
                </w:r>
              </w:sdtContent>
            </w:sdt>
          </w:p>
          <w:p w14:paraId="633BB8D2" w14:textId="77777777" w:rsidR="00B36F8D" w:rsidRDefault="00B36F8D" w:rsidP="00075613">
            <w:pPr>
              <w:pStyle w:val="Dates"/>
            </w:pPr>
          </w:p>
          <w:p w14:paraId="052E2CFB" w14:textId="77777777" w:rsidR="00B36F8D" w:rsidRDefault="00B36F8D" w:rsidP="00075613">
            <w:pPr>
              <w:pStyle w:val="Dates"/>
            </w:pPr>
            <w:sdt>
              <w:sdtPr>
                <w:id w:val="125430856"/>
                <w:placeholder>
                  <w:docPart w:val="AD6A6C9CB90B40448B5A17BD471C77EE"/>
                </w:placeholder>
                <w:temporary/>
                <w:showingPlcHdr/>
                <w15:appearance w15:val="hidden"/>
              </w:sdtPr>
              <w:sdtContent>
                <w:r>
                  <w:t>[Dates From] – [To]</w:t>
                </w:r>
              </w:sdtContent>
            </w:sdt>
          </w:p>
          <w:p w14:paraId="578040BF" w14:textId="77777777" w:rsidR="00B36F8D" w:rsidRDefault="00B36F8D" w:rsidP="00075613">
            <w:pPr>
              <w:pStyle w:val="Text"/>
            </w:pPr>
            <w:sdt>
              <w:sdtPr>
                <w:id w:val="-376248628"/>
                <w:placeholder>
                  <w:docPart w:val="AD6A6C9CB90B40448B5A17BD471C77EE"/>
                </w:placeholder>
                <w:temporary/>
                <w:showingPlcHdr/>
                <w15:appearance w15:val="hidden"/>
              </w:sdtPr>
              <w:sdtContent>
                <w:r>
                  <w:t>[Dates From] – [To]</w:t>
                </w:r>
              </w:sdtContent>
            </w:sdt>
          </w:p>
          <w:p w14:paraId="6E40B5A0" w14:textId="77777777" w:rsidR="00B36F8D" w:rsidRDefault="00B36F8D" w:rsidP="00075613">
            <w:pPr>
              <w:pStyle w:val="Dates"/>
            </w:pPr>
            <w:r>
              <w:t xml:space="preserve"> </w:t>
            </w:r>
          </w:p>
          <w:p w14:paraId="4384BDF3" w14:textId="77777777" w:rsidR="00B36F8D" w:rsidRDefault="00B36F8D" w:rsidP="00075613">
            <w:pPr>
              <w:pStyle w:val="Dates"/>
            </w:pPr>
            <w:sdt>
              <w:sdtPr>
                <w:id w:val="1194957147"/>
                <w:placeholder>
                  <w:docPart w:val="AE23E78F14BC384CA59CF2904BF60F86"/>
                </w:placeholder>
                <w:temporary/>
                <w:showingPlcHdr/>
                <w15:appearance w15:val="hidden"/>
              </w:sdtPr>
              <w:sdtContent>
                <w:r>
                  <w:t>[Dates From] – [To]</w:t>
                </w:r>
              </w:sdtContent>
            </w:sdt>
          </w:p>
          <w:p w14:paraId="5677F2CF" w14:textId="77777777" w:rsidR="00B36F8D" w:rsidRDefault="00B36F8D" w:rsidP="00075613">
            <w:pPr>
              <w:pStyle w:val="Text"/>
            </w:pPr>
            <w:sdt>
              <w:sdtPr>
                <w:id w:val="-1723587715"/>
                <w:placeholder>
                  <w:docPart w:val="AE23E78F14BC384CA59CF2904BF60F86"/>
                </w:placeholder>
                <w:temporary/>
                <w:showingPlcHdr/>
                <w15:appearance w15:val="hidden"/>
              </w:sdtPr>
              <w:sdtContent>
                <w:r>
                  <w:t>[Dates From] – [To]</w:t>
                </w:r>
              </w:sdtContent>
            </w:sdt>
          </w:p>
          <w:p w14:paraId="52AADFBE" w14:textId="77777777" w:rsidR="00B36F8D" w:rsidRDefault="00B36F8D" w:rsidP="00075613">
            <w:pPr>
              <w:pStyle w:val="Dates"/>
            </w:pPr>
            <w:r>
              <w:t xml:space="preserve"> </w:t>
            </w:r>
          </w:p>
          <w:p w14:paraId="00564F20" w14:textId="77777777" w:rsidR="00B36F8D" w:rsidRPr="00560EA0" w:rsidRDefault="00B36F8D" w:rsidP="00075613">
            <w:pPr>
              <w:pStyle w:val="Text"/>
            </w:pPr>
            <w:sdt>
              <w:sdtPr>
                <w:id w:val="-301624784"/>
                <w:placeholder>
                  <w:docPart w:val="4150B2AAA6BD4B48B932C21289674DCA"/>
                </w:placeholder>
                <w:temporary/>
                <w:showingPlcHdr/>
                <w15:appearance w15:val="hidden"/>
              </w:sdtPr>
              <w:sdtContent>
                <w:r>
                  <w:t>[This is the place for a brief summary of your key responsibilities and most stellar accomplishments.]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333333" w:themeColor="text2"/>
            </w:tcBorders>
            <w:vAlign w:val="center"/>
          </w:tcPr>
          <w:p w14:paraId="0A261C9A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7323E63B" w14:textId="77777777" w:rsidR="00B36F8D" w:rsidRDefault="00B36F8D" w:rsidP="00075613"/>
        </w:tc>
      </w:tr>
      <w:tr w:rsidR="00B36F8D" w14:paraId="22AB0EB7" w14:textId="77777777" w:rsidTr="00075613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333333" w:themeColor="text2"/>
            </w:tcBorders>
            <w:vAlign w:val="bottom"/>
          </w:tcPr>
          <w:p w14:paraId="33182739" w14:textId="77777777" w:rsidR="00B36F8D" w:rsidRDefault="00B36F8D" w:rsidP="00075613">
            <w:pPr>
              <w:pStyle w:val="Heading3"/>
            </w:pPr>
            <w:sdt>
              <w:sdtPr>
                <w:id w:val="-1530558845"/>
                <w:placeholder>
                  <w:docPart w:val="7857B60D92FAC8489D01076652D362F1"/>
                </w:placeholder>
                <w:temporary/>
                <w:showingPlcHdr/>
                <w15:appearance w15:val="hidden"/>
              </w:sdtPr>
              <w:sdtContent>
                <w:r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33333" w:themeColor="text2"/>
            </w:tcBorders>
            <w:vAlign w:val="center"/>
          </w:tcPr>
          <w:p w14:paraId="40A58295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288F75E8" w14:textId="77777777" w:rsidR="00B36F8D" w:rsidRDefault="00B36F8D" w:rsidP="00075613"/>
        </w:tc>
      </w:tr>
      <w:tr w:rsidR="00B36F8D" w14:paraId="7755F231" w14:textId="77777777" w:rsidTr="00075613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333333" w:themeColor="text2"/>
            </w:tcBorders>
          </w:tcPr>
          <w:p w14:paraId="17603642" w14:textId="77777777" w:rsidR="00B36F8D" w:rsidRPr="00560EA0" w:rsidRDefault="00B36F8D" w:rsidP="00075613">
            <w:pPr>
              <w:pStyle w:val="Text"/>
            </w:pPr>
            <w:sdt>
              <w:sdtPr>
                <w:id w:val="909275201"/>
                <w:placeholder>
                  <w:docPart w:val="3A05353B79EA114895C5139CFB2264F6"/>
                </w:placeholder>
                <w:temporary/>
                <w:showingPlcHdr/>
                <w15:appearance w15:val="hidden"/>
              </w:sdtPr>
              <w:sdtContent>
                <w:r w:rsidRPr="00560EA0">
                  <w:t>[You delivered that big presentation to rave reviews.</w:t>
                </w:r>
                <w:r>
                  <w:br/>
                </w:r>
                <w:r w:rsidRPr="00560EA0">
                  <w:t>Don’t be shy about it now!</w:t>
                </w:r>
                <w:r>
                  <w:t xml:space="preserve"> </w:t>
                </w:r>
                <w:r>
                  <w:br/>
                </w:r>
                <w:r w:rsidRPr="00560EA0">
                  <w:t>This is the place to show how well you work and play with others.]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333333" w:themeColor="text2"/>
            </w:tcBorders>
            <w:vAlign w:val="center"/>
          </w:tcPr>
          <w:p w14:paraId="610E4928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7C1972CC" w14:textId="77777777" w:rsidR="00B36F8D" w:rsidRDefault="00B36F8D" w:rsidP="00075613"/>
        </w:tc>
      </w:tr>
      <w:tr w:rsidR="00B36F8D" w14:paraId="47805316" w14:textId="77777777" w:rsidTr="00075613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333333" w:themeColor="text2"/>
            </w:tcBorders>
            <w:vAlign w:val="bottom"/>
          </w:tcPr>
          <w:p w14:paraId="37394C32" w14:textId="77777777" w:rsidR="00B36F8D" w:rsidRPr="00560EA0" w:rsidRDefault="00B36F8D" w:rsidP="00075613">
            <w:pPr>
              <w:pStyle w:val="Heading3"/>
            </w:pPr>
            <w:sdt>
              <w:sdtPr>
                <w:id w:val="1845886759"/>
                <w:placeholder>
                  <w:docPart w:val="3355735ACBF43B469AD7A49CD45D50A4"/>
                </w:placeholder>
                <w:temporary/>
                <w:showingPlcHdr/>
                <w15:appearance w15:val="hidden"/>
              </w:sdtPr>
              <w:sdtContent>
                <w:r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33333" w:themeColor="text2"/>
            </w:tcBorders>
            <w:vAlign w:val="center"/>
          </w:tcPr>
          <w:p w14:paraId="2C2CE086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50AE3DA9" w14:textId="77777777" w:rsidR="00B36F8D" w:rsidRDefault="00B36F8D" w:rsidP="00075613"/>
        </w:tc>
      </w:tr>
      <w:tr w:rsidR="00B36F8D" w14:paraId="4680E07B" w14:textId="77777777" w:rsidTr="00075613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333333" w:themeColor="text2"/>
            </w:tcBorders>
          </w:tcPr>
          <w:sdt>
            <w:sdtPr>
              <w:id w:val="-642964463"/>
              <w:placeholder>
                <w:docPart w:val="3A54AF2C9C82944792565B692836FB07"/>
              </w:placeholder>
              <w:temporary/>
              <w:showingPlcHdr/>
              <w15:appearance w15:val="hidden"/>
            </w:sdtPr>
            <w:sdtContent>
              <w:p w14:paraId="210052E7" w14:textId="77777777" w:rsidR="00B36F8D" w:rsidRDefault="00B36F8D" w:rsidP="00075613">
                <w:pPr>
                  <w:pStyle w:val="Text"/>
                </w:pPr>
                <w:r w:rsidRPr="00560EA0">
                  <w:t>[Are you president of your fraternity, head of the condo board,</w:t>
                </w:r>
                <w:r>
                  <w:t xml:space="preserve"> </w:t>
                </w:r>
                <w:r w:rsidRPr="00560EA0">
                  <w:t>or a team lead for your favorite charity?</w:t>
                </w:r>
              </w:p>
              <w:p w14:paraId="24792E94" w14:textId="77777777" w:rsidR="00B36F8D" w:rsidRPr="00560EA0" w:rsidRDefault="00B36F8D" w:rsidP="00075613">
                <w:pPr>
                  <w:pStyle w:val="Text"/>
                </w:pPr>
                <w:r w:rsidRPr="00560EA0">
                  <w:t>You’re a natural leader—tell it like it is!]</w:t>
                </w:r>
              </w:p>
            </w:sdtContent>
          </w:sdt>
        </w:tc>
        <w:tc>
          <w:tcPr>
            <w:tcW w:w="284" w:type="dxa"/>
            <w:vMerge/>
            <w:tcBorders>
              <w:top w:val="single" w:sz="8" w:space="0" w:color="333333" w:themeColor="text2"/>
            </w:tcBorders>
            <w:vAlign w:val="center"/>
          </w:tcPr>
          <w:p w14:paraId="57FCA241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11E98430" w14:textId="77777777" w:rsidR="00B36F8D" w:rsidRDefault="00B36F8D" w:rsidP="00075613"/>
        </w:tc>
      </w:tr>
      <w:tr w:rsidR="00B36F8D" w14:paraId="26808402" w14:textId="77777777" w:rsidTr="00075613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333333" w:themeColor="text2"/>
            </w:tcBorders>
            <w:vAlign w:val="bottom"/>
          </w:tcPr>
          <w:p w14:paraId="5930AD9E" w14:textId="77777777" w:rsidR="00B36F8D" w:rsidRPr="00560EA0" w:rsidRDefault="00B36F8D" w:rsidP="00075613">
            <w:pPr>
              <w:pStyle w:val="Heading3"/>
            </w:pPr>
            <w:sdt>
              <w:sdtPr>
                <w:id w:val="-394892997"/>
                <w:placeholder>
                  <w:docPart w:val="DAA6FB0B2CBF10428210CCEB78E4ED55"/>
                </w:placeholder>
                <w:temporary/>
                <w:showingPlcHdr/>
                <w15:appearance w15:val="hidden"/>
              </w:sdtPr>
              <w:sdtContent>
                <w:r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33333" w:themeColor="text2"/>
            </w:tcBorders>
            <w:vAlign w:val="center"/>
          </w:tcPr>
          <w:p w14:paraId="3B81658F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6E21ECA6" w14:textId="77777777" w:rsidR="00B36F8D" w:rsidRDefault="00B36F8D" w:rsidP="00075613"/>
        </w:tc>
      </w:tr>
      <w:tr w:rsidR="00B36F8D" w14:paraId="5819493E" w14:textId="77777777" w:rsidTr="00075613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333333" w:themeColor="text2"/>
            </w:tcBorders>
          </w:tcPr>
          <w:p w14:paraId="2B550331" w14:textId="77777777" w:rsidR="00B36F8D" w:rsidRPr="00560EA0" w:rsidRDefault="00B36F8D" w:rsidP="00075613">
            <w:pPr>
              <w:pStyle w:val="Text"/>
            </w:pPr>
            <w:sdt>
              <w:sdtPr>
                <w:id w:val="157199312"/>
                <w:placeholder>
                  <w:docPart w:val="EE6BA9E3B49DD347B68D3D4BD3406AA2"/>
                </w:placeholder>
                <w:temporary/>
                <w:showingPlcHdr/>
                <w15:appearance w15:val="hidden"/>
              </w:sdtPr>
              <w:sdtContent>
                <w:r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333333" w:themeColor="text2"/>
            </w:tcBorders>
            <w:vAlign w:val="center"/>
          </w:tcPr>
          <w:p w14:paraId="776826B2" w14:textId="77777777" w:rsidR="00B36F8D" w:rsidRDefault="00B36F8D" w:rsidP="00075613"/>
        </w:tc>
        <w:tc>
          <w:tcPr>
            <w:tcW w:w="3560" w:type="dxa"/>
            <w:gridSpan w:val="6"/>
            <w:vMerge/>
            <w:shd w:val="clear" w:color="auto" w:fill="666666" w:themeFill="background2"/>
            <w:vAlign w:val="center"/>
          </w:tcPr>
          <w:p w14:paraId="71A167D5" w14:textId="77777777" w:rsidR="00B36F8D" w:rsidRDefault="00B36F8D" w:rsidP="00075613"/>
        </w:tc>
      </w:tr>
      <w:tr w:rsidR="00B36F8D" w14:paraId="0BDDC833" w14:textId="77777777" w:rsidTr="00075613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666666" w:themeColor="background2"/>
            </w:tcBorders>
          </w:tcPr>
          <w:p w14:paraId="5D1BBAE5" w14:textId="77777777" w:rsidR="00B36F8D" w:rsidRDefault="00B36F8D" w:rsidP="00075613"/>
        </w:tc>
      </w:tr>
    </w:tbl>
    <w:p w14:paraId="30854A14" w14:textId="3746D58B" w:rsidR="00B726DE" w:rsidRPr="00173B36" w:rsidRDefault="00B726DE" w:rsidP="00355D85"/>
    <w:sectPr w:rsidR="00B726DE" w:rsidRPr="00173B36" w:rsidSect="00383A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3EED" w14:textId="77777777" w:rsidR="00B726DE" w:rsidRDefault="00B726DE" w:rsidP="00BA3E51">
      <w:r>
        <w:separator/>
      </w:r>
    </w:p>
  </w:endnote>
  <w:endnote w:type="continuationSeparator" w:id="0">
    <w:p w14:paraId="278DE9D2" w14:textId="77777777" w:rsidR="00B726DE" w:rsidRDefault="00B726D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ED04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8021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0DDC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083B" w14:textId="77777777" w:rsidR="00B726DE" w:rsidRDefault="00B726DE" w:rsidP="00BA3E51">
      <w:r>
        <w:separator/>
      </w:r>
    </w:p>
  </w:footnote>
  <w:footnote w:type="continuationSeparator" w:id="0">
    <w:p w14:paraId="53163E2B" w14:textId="77777777" w:rsidR="00B726DE" w:rsidRDefault="00B726DE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0FAD" w14:textId="1ACF4D9F" w:rsidR="00DB5449" w:rsidRDefault="00B36F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E188B5" wp14:editId="4DE22E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76555"/>
              <wp:effectExtent l="0" t="0" r="8890" b="4445"/>
              <wp:wrapNone/>
              <wp:docPr id="1063945509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ACBDB" w14:textId="0B2B5BF1" w:rsidR="00B36F8D" w:rsidRPr="00B36F8D" w:rsidRDefault="00B36F8D" w:rsidP="00B36F8D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B36F8D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188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135.3pt;height:29.6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" filled="f" stroked="f">
              <v:fill o:detectmouseclick="t"/>
              <v:textbox style="mso-fit-shape-to-text:t" inset="0,15pt,0,0">
                <w:txbxContent>
                  <w:p w14:paraId="1ABACBDB" w14:textId="0B2B5BF1" w:rsidR="00B36F8D" w:rsidRPr="00B36F8D" w:rsidRDefault="00B36F8D" w:rsidP="00B36F8D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B36F8D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1A65" w14:textId="16242000" w:rsidR="00DB5449" w:rsidRDefault="00B36F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C5F78" wp14:editId="1B68C02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76555"/>
              <wp:effectExtent l="0" t="0" r="8890" b="4445"/>
              <wp:wrapNone/>
              <wp:docPr id="1590320042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2646E" w14:textId="5D139EA2" w:rsidR="00B36F8D" w:rsidRPr="00B36F8D" w:rsidRDefault="00B36F8D" w:rsidP="00B36F8D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B36F8D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C5F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135.3pt;height:29.6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" filled="f" stroked="f">
              <v:fill o:detectmouseclick="t"/>
              <v:textbox style="mso-fit-shape-to-text:t" inset="0,15pt,0,0">
                <w:txbxContent>
                  <w:p w14:paraId="1B42646E" w14:textId="5D139EA2" w:rsidR="00B36F8D" w:rsidRPr="00B36F8D" w:rsidRDefault="00B36F8D" w:rsidP="00B36F8D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B36F8D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2FCF" w14:textId="696A9BEB" w:rsidR="00DB5449" w:rsidRDefault="00B36F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EC7617" wp14:editId="6E8E68A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76555"/>
              <wp:effectExtent l="0" t="0" r="8890" b="4445"/>
              <wp:wrapNone/>
              <wp:docPr id="61675389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82C7DD" w14:textId="463A3C88" w:rsidR="00B36F8D" w:rsidRPr="00B36F8D" w:rsidRDefault="00B36F8D" w:rsidP="00B36F8D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B36F8D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C76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135.3pt;height:29.6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" filled="f" stroked="f">
              <v:fill o:detectmouseclick="t"/>
              <v:textbox style="mso-fit-shape-to-text:t" inset="0,15pt,0,0">
                <w:txbxContent>
                  <w:p w14:paraId="3A82C7DD" w14:textId="463A3C88" w:rsidR="00B36F8D" w:rsidRPr="00B36F8D" w:rsidRDefault="00B36F8D" w:rsidP="00B36F8D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B36F8D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DE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87C2C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36F8D"/>
    <w:rsid w:val="00B46F0F"/>
    <w:rsid w:val="00B54AD3"/>
    <w:rsid w:val="00B55CE2"/>
    <w:rsid w:val="00B62B99"/>
    <w:rsid w:val="00B643D0"/>
    <w:rsid w:val="00B6642A"/>
    <w:rsid w:val="00B707BF"/>
    <w:rsid w:val="00B71E93"/>
    <w:rsid w:val="00B726DE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6602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F36B2"/>
  <w15:chartTrackingRefBased/>
  <w15:docId w15:val="{95B36A00-0DF9-F649-AD81-EC2CCF6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6"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Emphasis">
    <w:name w:val="Emphasis"/>
    <w:uiPriority w:val="20"/>
    <w:qFormat/>
    <w:rsid w:val="00B726DE"/>
    <w:rPr>
      <w:color w:val="8EA6C5" w:themeColor="accent5" w:themeShade="BF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B726DE"/>
    <w:pPr>
      <w:ind w:left="144"/>
    </w:pPr>
    <w:rPr>
      <w:rFonts w:cs="Times New Roman (Body CS)"/>
      <w:sz w:val="4"/>
      <w:szCs w:val="24"/>
    </w:rPr>
  </w:style>
  <w:style w:type="paragraph" w:customStyle="1" w:styleId="ExperienceTimeline">
    <w:name w:val="Experience Timeline"/>
    <w:basedOn w:val="Normal"/>
    <w:uiPriority w:val="7"/>
    <w:qFormat/>
    <w:rsid w:val="00B726DE"/>
    <w:rPr>
      <w:rFonts w:cs="Times New Roman (Body CS)"/>
      <w:szCs w:val="24"/>
    </w:rPr>
  </w:style>
  <w:style w:type="paragraph" w:customStyle="1" w:styleId="Text">
    <w:name w:val="Text"/>
    <w:basedOn w:val="Normal"/>
    <w:uiPriority w:val="3"/>
    <w:qFormat/>
    <w:rsid w:val="00B36F8D"/>
    <w:pPr>
      <w:spacing w:line="288" w:lineRule="auto"/>
      <w:ind w:left="170" w:right="113"/>
    </w:pPr>
    <w:rPr>
      <w:rFonts w:cstheme="minorHAnsi"/>
      <w:color w:val="404040" w:themeColor="text1" w:themeTint="BF"/>
      <w:sz w:val="22"/>
      <w:szCs w:val="24"/>
    </w:rPr>
  </w:style>
  <w:style w:type="paragraph" w:customStyle="1" w:styleId="Dates">
    <w:name w:val="Dates"/>
    <w:basedOn w:val="Normal"/>
    <w:uiPriority w:val="4"/>
    <w:qFormat/>
    <w:rsid w:val="00B36F8D"/>
    <w:pPr>
      <w:ind w:left="170"/>
    </w:pPr>
    <w:rPr>
      <w:rFonts w:cstheme="minorHAnsi"/>
      <w:b/>
      <w:color w:val="333333" w:themeColor="text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mtuan/Library/Containers/com.microsoft.Word/Data/Library/Application%20Support/Microsoft/Office/16.0/DTS/Search/%7bCEB2F0DE-7D89-6B40-9F2D-70830437C526%7dtf3371948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B5709792AB094695E514D4803A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9DE5D-7912-F749-9F06-EB26177B78EB}"/>
      </w:docPartPr>
      <w:docPartBody>
        <w:p w:rsidR="00CC4B67" w:rsidRDefault="00CC4B67">
          <w:pPr>
            <w:pStyle w:val="D9B5709792AB094695E514D4803A9E9C"/>
          </w:pPr>
          <w:r>
            <w:t>kristi</w:t>
          </w:r>
        </w:p>
      </w:docPartBody>
    </w:docPart>
    <w:docPart>
      <w:docPartPr>
        <w:name w:val="DF61F0EAD7692842AAF1239E536C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23B7-92D0-3147-B7FD-0502C2FD2632}"/>
      </w:docPartPr>
      <w:docPartBody>
        <w:p w:rsidR="00CC4B67" w:rsidRDefault="00CC4B67">
          <w:pPr>
            <w:pStyle w:val="DF61F0EAD7692842AAF1239E536C8322"/>
          </w:pPr>
          <w:r>
            <w:t>laar</w:t>
          </w:r>
        </w:p>
      </w:docPartBody>
    </w:docPart>
    <w:docPart>
      <w:docPartPr>
        <w:name w:val="5C8A2579BB0981439EFA39D9C6A1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DD0AB-839D-6C4C-8F53-503C1440BBAB}"/>
      </w:docPartPr>
      <w:docPartBody>
        <w:p w:rsidR="00CC4B67" w:rsidRDefault="00CC4B67">
          <w:pPr>
            <w:pStyle w:val="5C8A2579BB0981439EFA39D9C6A13F81"/>
          </w:pPr>
          <w:r>
            <w:t>registered nurse</w:t>
          </w:r>
        </w:p>
      </w:docPartBody>
    </w:docPart>
    <w:docPart>
      <w:docPartPr>
        <w:name w:val="1BFEFB969616D3469ADFE411D075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4B349-A36B-D74F-8485-39B792DF8765}"/>
      </w:docPartPr>
      <w:docPartBody>
        <w:p w:rsidR="00CC4B67" w:rsidRDefault="00CC4B67">
          <w:pPr>
            <w:pStyle w:val="1BFEFB969616D3469ADFE411D0757B89"/>
          </w:pPr>
          <w:r w:rsidRPr="00E32D04">
            <w:t>CONTACT</w:t>
          </w:r>
        </w:p>
      </w:docPartBody>
    </w:docPart>
    <w:docPart>
      <w:docPartPr>
        <w:name w:val="FC4A97E263D55749B7A01ACCF80B1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A139B-9B61-7D46-9B3D-3973610DED51}"/>
      </w:docPartPr>
      <w:docPartBody>
        <w:p w:rsidR="00CC4B67" w:rsidRDefault="00CC4B67">
          <w:pPr>
            <w:pStyle w:val="FC4A97E263D55749B7A01ACCF80B1172"/>
          </w:pPr>
          <w:r w:rsidRPr="00151DE9">
            <w:t>111 1st Avenue</w:t>
          </w:r>
        </w:p>
      </w:docPartBody>
    </w:docPart>
    <w:docPart>
      <w:docPartPr>
        <w:name w:val="0BA5A48D58806F4A9A08E106CEC6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8F78E-1F20-014F-8948-0F81BCC86169}"/>
      </w:docPartPr>
      <w:docPartBody>
        <w:p w:rsidR="00CC4B67" w:rsidRDefault="00CC4B67">
          <w:pPr>
            <w:pStyle w:val="0BA5A48D58806F4A9A08E106CEC6B68A"/>
          </w:pPr>
          <w:r w:rsidRPr="00151DE9">
            <w:t>Redmond, WA 65432</w:t>
          </w:r>
        </w:p>
      </w:docPartBody>
    </w:docPart>
    <w:docPart>
      <w:docPartPr>
        <w:name w:val="5BA95DB4240F2E47A5939DEE992A5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C93DC-856A-6244-90B2-C5DE8C8198D7}"/>
      </w:docPartPr>
      <w:docPartBody>
        <w:p w:rsidR="00CC4B67" w:rsidRDefault="00CC4B67">
          <w:pPr>
            <w:pStyle w:val="5BA95DB4240F2E47A5939DEE992A5023"/>
          </w:pPr>
          <w:r w:rsidRPr="00C52161">
            <w:t>909.555.0100</w:t>
          </w:r>
        </w:p>
      </w:docPartBody>
    </w:docPart>
    <w:docPart>
      <w:docPartPr>
        <w:name w:val="8F0BF8335A88544AAE2C692B4DA0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7D8F6-FE16-BD42-8C32-5B39528060DF}"/>
      </w:docPartPr>
      <w:docPartBody>
        <w:p w:rsidR="00CC4B67" w:rsidRDefault="00CC4B67">
          <w:pPr>
            <w:pStyle w:val="8F0BF8335A88544AAE2C692B4DA004C5"/>
          </w:pPr>
          <w:r w:rsidRPr="00151DE9">
            <w:t>kristi@example.com</w:t>
          </w:r>
        </w:p>
      </w:docPartBody>
    </w:docPart>
    <w:docPart>
      <w:docPartPr>
        <w:name w:val="588AEAF5115A114FB5F3819558C5E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7891-BC07-B240-8303-4E8EF972223F}"/>
      </w:docPartPr>
      <w:docPartBody>
        <w:p w:rsidR="00CC4B67" w:rsidRDefault="00CC4B67">
          <w:pPr>
            <w:pStyle w:val="588AEAF5115A114FB5F3819558C5EB3B"/>
          </w:pPr>
          <w:r w:rsidRPr="00151DE9">
            <w:t>www.interestingsite.com</w:t>
          </w:r>
        </w:p>
      </w:docPartBody>
    </w:docPart>
    <w:docPart>
      <w:docPartPr>
        <w:name w:val="C0839C28F3E3BA44A96611C24FEE1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03F0-6513-3F4E-A88C-E00CF1FE715A}"/>
      </w:docPartPr>
      <w:docPartBody>
        <w:p w:rsidR="00CC4B67" w:rsidRDefault="00CC4B67">
          <w:pPr>
            <w:pStyle w:val="C0839C28F3E3BA44A96611C24FEE1B0C"/>
          </w:pPr>
          <w:r w:rsidRPr="004A4C22">
            <w:t>Communication</w:t>
          </w:r>
        </w:p>
      </w:docPartBody>
    </w:docPart>
    <w:docPart>
      <w:docPartPr>
        <w:name w:val="1F066368149C1A43AA3A9EFC11B3F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38750-F89F-004C-B2A7-CAA3D63064BF}"/>
      </w:docPartPr>
      <w:docPartBody>
        <w:p w:rsidR="00CC4B67" w:rsidRDefault="00CC4B67">
          <w:pPr>
            <w:pStyle w:val="1F066368149C1A43AA3A9EFC11B3F6DE"/>
          </w:pPr>
          <w:r w:rsidRPr="002A164D">
            <w:t xml:space="preserve">I have received several awards for my outstanding communication skills, including recognition for providing </w:t>
          </w:r>
          <w:r w:rsidRPr="002A164D">
            <w:t>exceptional patient education and counseling.</w:t>
          </w:r>
        </w:p>
      </w:docPartBody>
    </w:docPart>
    <w:docPart>
      <w:docPartPr>
        <w:name w:val="04CB58985930F340871C5EEB2AA80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07BFC-CF64-1445-BFC6-52A864E2CAF5}"/>
      </w:docPartPr>
      <w:docPartBody>
        <w:p w:rsidR="00CC4B67" w:rsidRDefault="00CC4B67">
          <w:pPr>
            <w:pStyle w:val="04CB58985930F340871C5EEB2AA8030C"/>
          </w:pPr>
          <w:r w:rsidRPr="00D91DAB">
            <w:t>Leadership</w:t>
          </w:r>
        </w:p>
      </w:docPartBody>
    </w:docPart>
    <w:docPart>
      <w:docPartPr>
        <w:name w:val="F59E43BF12F327409E3F9B342447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4A7A9-E5C0-B94D-A5A8-4A630D954E31}"/>
      </w:docPartPr>
      <w:docPartBody>
        <w:p w:rsidR="00CC4B67" w:rsidRDefault="00CC4B67">
          <w:pPr>
            <w:pStyle w:val="F59E43BF12F327409E3F9B3424471B7F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019915F1820B16458F72AD48485D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F2181-4938-0649-B843-89D7BB0BA7AC}"/>
      </w:docPartPr>
      <w:docPartBody>
        <w:p w:rsidR="00CC4B67" w:rsidRDefault="00CC4B67">
          <w:pPr>
            <w:pStyle w:val="019915F1820B16458F72AD48485DE6FD"/>
          </w:pPr>
          <w:r w:rsidRPr="00353B04">
            <w:t>Education</w:t>
          </w:r>
        </w:p>
      </w:docPartBody>
    </w:docPart>
    <w:docPart>
      <w:docPartPr>
        <w:name w:val="C6688BD3290A384FAC3E707F76E2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DDB0A-E357-1949-AAAB-467291E83B0D}"/>
      </w:docPartPr>
      <w:docPartBody>
        <w:p w:rsidR="00CC4B67" w:rsidRDefault="00CC4B67">
          <w:pPr>
            <w:pStyle w:val="C6688BD3290A384FAC3E707F76E2B5CA"/>
          </w:pPr>
          <w:r>
            <w:t>Bellows College | Madison, WI</w:t>
          </w:r>
        </w:p>
      </w:docPartBody>
    </w:docPart>
    <w:docPart>
      <w:docPartPr>
        <w:name w:val="81DB89DDC4F79143B4EE8B0C35306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62BA5-0585-F749-A4A6-2CA61480DCCA}"/>
      </w:docPartPr>
      <w:docPartBody>
        <w:p w:rsidR="00CC4B67" w:rsidRDefault="00CC4B67">
          <w:pPr>
            <w:pStyle w:val="81DB89DDC4F79143B4EE8B0C353068ED"/>
          </w:pPr>
          <w:r w:rsidRPr="00685E20">
            <w:t>Bachelors of Science in Nursing</w:t>
          </w:r>
        </w:p>
      </w:docPartBody>
    </w:docPart>
    <w:docPart>
      <w:docPartPr>
        <w:name w:val="FBDE6E6128410F4798F82B8C9B804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8A1E-B76A-284F-A016-30EAA4C7A284}"/>
      </w:docPartPr>
      <w:docPartBody>
        <w:p w:rsidR="00CC4B67" w:rsidRDefault="00CC4B67">
          <w:pPr>
            <w:pStyle w:val="FBDE6E6128410F4798F82B8C9B804DE8"/>
          </w:pPr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D17CC349C4AE854CAF45E12FBEB81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8498F-4D5B-C845-9C3D-DE3C8E48AABB}"/>
      </w:docPartPr>
      <w:docPartBody>
        <w:p w:rsidR="00CC4B67" w:rsidRDefault="00CC4B67">
          <w:pPr>
            <w:pStyle w:val="D17CC349C4AE854CAF45E12FBEB81C4A"/>
          </w:pPr>
          <w:r w:rsidRPr="000F7D04">
            <w:t>Experience</w:t>
          </w:r>
        </w:p>
      </w:docPartBody>
    </w:docPart>
    <w:docPart>
      <w:docPartPr>
        <w:name w:val="37878901A3B38E4E9D99E4E996E6B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66D6-C55A-AD42-BD36-D643668F5CA6}"/>
      </w:docPartPr>
      <w:docPartBody>
        <w:p w:rsidR="00CC4B67" w:rsidRDefault="00CC4B67">
          <w:pPr>
            <w:pStyle w:val="37878901A3B38E4E9D99E4E996E6B424"/>
          </w:pPr>
          <w:r w:rsidRPr="00F61BD1">
            <w:t>November 20XX–October 20XX</w:t>
          </w:r>
        </w:p>
      </w:docPartBody>
    </w:docPart>
    <w:docPart>
      <w:docPartPr>
        <w:name w:val="B98D932BACF41242B744B30882430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DDB91-9F07-8F40-B875-4C98A471B3DE}"/>
      </w:docPartPr>
      <w:docPartBody>
        <w:p w:rsidR="00CC4B67" w:rsidRDefault="00CC4B67">
          <w:pPr>
            <w:pStyle w:val="B98D932BACF41242B744B308824302F4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2D5689F3F045E54FB6706EB0C27AE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DC449-4EDF-5B4B-B977-A0708CE452A2}"/>
      </w:docPartPr>
      <w:docPartBody>
        <w:p w:rsidR="00CC4B67" w:rsidRDefault="00CC4B67">
          <w:pPr>
            <w:pStyle w:val="2D5689F3F045E54FB6706EB0C27AE2CA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3615E8D06275574EB683CD26C2B5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4D9F0-B2C8-BA46-8729-D1C31A7FDF92}"/>
      </w:docPartPr>
      <w:docPartBody>
        <w:p w:rsidR="00CC4B67" w:rsidRDefault="00CC4B67">
          <w:pPr>
            <w:pStyle w:val="3615E8D06275574EB683CD26C2B588F8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 xml:space="preserve">General </w:t>
          </w:r>
          <w:r>
            <w:t>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DADDA08A2CFDB84F8F63E73321D58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26D-A655-C346-89EF-AA2BC16E58A8}"/>
      </w:docPartPr>
      <w:docPartBody>
        <w:p w:rsidR="00CC4B67" w:rsidRDefault="00CC4B67">
          <w:pPr>
            <w:pStyle w:val="DADDA08A2CFDB84F8F63E73321D58A4C"/>
          </w:pPr>
          <w:r>
            <w:t>September 20XX–August 20XX</w:t>
          </w:r>
        </w:p>
      </w:docPartBody>
    </w:docPart>
    <w:docPart>
      <w:docPartPr>
        <w:name w:val="EF4DC545BCE4E843BBFFF06D0A7C7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E2B57-5855-504B-B4B8-53088A9DFB73}"/>
      </w:docPartPr>
      <w:docPartBody>
        <w:p w:rsidR="00CC4B67" w:rsidRDefault="00CC4B67">
          <w:pPr>
            <w:pStyle w:val="EF4DC545BCE4E843BBFFF06D0A7C7B7A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  <w:docPart>
      <w:docPartPr>
        <w:name w:val="A9BB5294775D204383F5C7CD86A5F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ACC6-E1F6-9246-9FC1-D7DFE188B7F3}"/>
      </w:docPartPr>
      <w:docPartBody>
        <w:p w:rsidR="00CC4B67" w:rsidRDefault="00CC4B67">
          <w:pPr>
            <w:pStyle w:val="A9BB5294775D204383F5C7CD86A5FC4A"/>
          </w:pPr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8D2D1A7103707D4B98F070743089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8FB41-0463-BC46-8E94-A5CB18750223}"/>
      </w:docPartPr>
      <w:docPartBody>
        <w:p w:rsidR="00CC4B67" w:rsidRDefault="00CC4B67">
          <w:pPr>
            <w:pStyle w:val="8D2D1A7103707D4B98F0707430893F81"/>
          </w:pPr>
          <w:r w:rsidRPr="00E2301F">
            <w:t>References</w:t>
          </w:r>
        </w:p>
      </w:docPartBody>
    </w:docPart>
    <w:docPart>
      <w:docPartPr>
        <w:name w:val="2658CFC3A321B9489BD808B37101B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ADF7-61BB-7749-A0CD-C71FB1F2A2C7}"/>
      </w:docPartPr>
      <w:docPartBody>
        <w:p w:rsidR="00CC4B67" w:rsidRDefault="00CC4B67">
          <w:pPr>
            <w:pStyle w:val="2658CFC3A321B9489BD808B37101BED5"/>
          </w:pPr>
          <w:r>
            <w:t>[Available upon request]</w:t>
          </w:r>
        </w:p>
      </w:docPartBody>
    </w:docPart>
    <w:docPart>
      <w:docPartPr>
        <w:name w:val="EC05E5446DD99F4D909F2AE61245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0B3F-DFF0-7447-99D5-B4AD39E88272}"/>
      </w:docPartPr>
      <w:docPartBody>
        <w:p w:rsidR="00CC4B67" w:rsidRDefault="00CC4B67" w:rsidP="00CC4B67">
          <w:pPr>
            <w:pStyle w:val="EC05E5446DD99F4D909F2AE612457383"/>
          </w:pPr>
          <w:r>
            <w:t>kristi</w:t>
          </w:r>
          <w:r>
            <w:br/>
            <w:t>LARR</w:t>
          </w:r>
        </w:p>
      </w:docPartBody>
    </w:docPart>
    <w:docPart>
      <w:docPartPr>
        <w:name w:val="F8100A57514A5E458DF03DE5DE80F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7471B-7FAF-2946-8E30-A86B7D1048F4}"/>
      </w:docPartPr>
      <w:docPartBody>
        <w:p w:rsidR="00CC4B67" w:rsidRDefault="00CC4B67" w:rsidP="00CC4B67">
          <w:pPr>
            <w:pStyle w:val="F8100A57514A5E458DF03DE5DE80FE52"/>
          </w:pPr>
          <w:r w:rsidRPr="00B11A48">
            <w:t>Registered nurse</w:t>
          </w:r>
        </w:p>
      </w:docPartBody>
    </w:docPart>
    <w:docPart>
      <w:docPartPr>
        <w:name w:val="562012E7C144574B97CF94D6B20A7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9129-BE76-6D43-9BE6-F719E29F3763}"/>
      </w:docPartPr>
      <w:docPartBody>
        <w:p w:rsidR="00CC4B67" w:rsidRDefault="00CC4B67" w:rsidP="00CC4B67">
          <w:pPr>
            <w:pStyle w:val="562012E7C144574B97CF94D6B20A70AC"/>
          </w:pPr>
          <w:r w:rsidRPr="00B11A48">
            <w:t>Contact info</w:t>
          </w:r>
        </w:p>
      </w:docPartBody>
    </w:docPart>
    <w:docPart>
      <w:docPartPr>
        <w:name w:val="04F8FBD03B95A141A8B5743778E42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A97CE-5DAA-7F4A-9C9B-4042CE122CC6}"/>
      </w:docPartPr>
      <w:docPartBody>
        <w:p w:rsidR="00CC4B67" w:rsidRDefault="00CC4B67" w:rsidP="00CC4B67">
          <w:pPr>
            <w:pStyle w:val="04F8FBD03B95A141A8B5743778E42A3B"/>
          </w:pPr>
          <w:r w:rsidRPr="0086523D">
            <w:t>111 1st Avenue</w:t>
          </w:r>
        </w:p>
      </w:docPartBody>
    </w:docPart>
    <w:docPart>
      <w:docPartPr>
        <w:name w:val="EA6E7CCDC96DDE4AAC0CBB1987A7B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0B16A-C2C3-844B-A3B4-DE6F02A0E791}"/>
      </w:docPartPr>
      <w:docPartBody>
        <w:p w:rsidR="00CC4B67" w:rsidRDefault="00CC4B67" w:rsidP="00CC4B67">
          <w:pPr>
            <w:pStyle w:val="EA6E7CCDC96DDE4AAC0CBB1987A7BF8D"/>
          </w:pPr>
          <w:r w:rsidRPr="00B11A48">
            <w:t>Redmond, WA</w:t>
          </w:r>
        </w:p>
      </w:docPartBody>
    </w:docPart>
    <w:docPart>
      <w:docPartPr>
        <w:name w:val="0FD5E5840C72C743A50454D3B25B3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CD9A6-27BD-7140-96CC-4E22282370A3}"/>
      </w:docPartPr>
      <w:docPartBody>
        <w:p w:rsidR="00CC4B67" w:rsidRDefault="00CC4B67" w:rsidP="00CC4B67">
          <w:pPr>
            <w:pStyle w:val="0FD5E5840C72C743A50454D3B25B33F2"/>
          </w:pPr>
          <w:r w:rsidRPr="0086523D">
            <w:t>65432</w:t>
          </w:r>
        </w:p>
      </w:docPartBody>
    </w:docPart>
    <w:docPart>
      <w:docPartPr>
        <w:name w:val="2DE36DF67D99554494C898A6F9F4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4C12-1C41-4947-9611-477D0C6D9354}"/>
      </w:docPartPr>
      <w:docPartBody>
        <w:p w:rsidR="00CC4B67" w:rsidRDefault="00CC4B67" w:rsidP="00CC4B67">
          <w:pPr>
            <w:pStyle w:val="2DE36DF67D99554494C898A6F9F42043"/>
          </w:pPr>
          <w:r w:rsidRPr="0086523D">
            <w:t>909.555.0100</w:t>
          </w:r>
        </w:p>
      </w:docPartBody>
    </w:docPart>
    <w:docPart>
      <w:docPartPr>
        <w:name w:val="871A779B9B52DF4E86A1206C937CE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95-4B56-454D-BC37-7F6FCEBD5177}"/>
      </w:docPartPr>
      <w:docPartBody>
        <w:p w:rsidR="00CC4B67" w:rsidRDefault="00CC4B67" w:rsidP="00CC4B67">
          <w:pPr>
            <w:pStyle w:val="871A779B9B52DF4E86A1206C937CEF48"/>
          </w:pPr>
          <w:r w:rsidRPr="00B11A48">
            <w:t>kristi@example.com</w:t>
          </w:r>
        </w:p>
      </w:docPartBody>
    </w:docPart>
    <w:docPart>
      <w:docPartPr>
        <w:name w:val="BAE213ED4AF87B49ACE162A57C449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EC4F-1961-8241-8145-6BBAF89AA33D}"/>
      </w:docPartPr>
      <w:docPartBody>
        <w:p w:rsidR="00CC4B67" w:rsidRDefault="00CC4B67" w:rsidP="00CC4B67">
          <w:pPr>
            <w:pStyle w:val="BAE213ED4AF87B49ACE162A57C449B30"/>
          </w:pPr>
          <w:r w:rsidRPr="0086523D">
            <w:t>www.interestingsite.com</w:t>
          </w:r>
        </w:p>
      </w:docPartBody>
    </w:docPart>
    <w:docPart>
      <w:docPartPr>
        <w:name w:val="41A996D0F2AC6A478551A8EA8783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6162-EDDC-8246-890D-1176E7E16E74}"/>
      </w:docPartPr>
      <w:docPartBody>
        <w:p w:rsidR="00CC4B67" w:rsidRDefault="00CC4B67" w:rsidP="00CC4B67">
          <w:pPr>
            <w:pStyle w:val="41A996D0F2AC6A478551A8EA8783BA47"/>
          </w:pPr>
          <w:r w:rsidRPr="00353B04">
            <w:t>Education</w:t>
          </w:r>
        </w:p>
      </w:docPartBody>
    </w:docPart>
    <w:docPart>
      <w:docPartPr>
        <w:name w:val="FF2558ECA3293F42A4F570205D84D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AF2F9-4D02-AB43-9F3F-F8128FD8B43C}"/>
      </w:docPartPr>
      <w:docPartBody>
        <w:p w:rsidR="00CC4B67" w:rsidRDefault="00CC4B67" w:rsidP="00CC4B67">
          <w:pPr>
            <w:pStyle w:val="FF2558ECA3293F42A4F570205D84D089"/>
          </w:pPr>
          <w:r>
            <w:t>Bellows College | Madison, WI</w:t>
          </w:r>
        </w:p>
      </w:docPartBody>
    </w:docPart>
    <w:docPart>
      <w:docPartPr>
        <w:name w:val="47D79BD099350445B3AED48924475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8D60-AB4A-AE41-9A9D-FD27BA5AFAB9}"/>
      </w:docPartPr>
      <w:docPartBody>
        <w:p w:rsidR="00CC4B67" w:rsidRDefault="00CC4B67" w:rsidP="00CC4B67">
          <w:pPr>
            <w:pStyle w:val="47D79BD099350445B3AED489244750A1"/>
          </w:pPr>
          <w:r>
            <w:rPr>
              <w:shd w:val="clear" w:color="auto" w:fill="FFFFFF"/>
            </w:rPr>
            <w:t>B</w:t>
          </w:r>
          <w:r w:rsidRPr="00D152AB">
            <w:t>achelors of Science in Nursing</w:t>
          </w:r>
        </w:p>
      </w:docPartBody>
    </w:docPart>
    <w:docPart>
      <w:docPartPr>
        <w:name w:val="0076967591EEC648B1C7581EEAEE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EE7CA-C506-5245-8A11-831D82DA5A4A}"/>
      </w:docPartPr>
      <w:docPartBody>
        <w:p w:rsidR="00CC4B67" w:rsidRDefault="00CC4B67" w:rsidP="00CC4B67">
          <w:pPr>
            <w:pStyle w:val="0076967591EEC648B1C7581EEAEE7601"/>
          </w:pPr>
          <w:r>
            <w:t>R</w:t>
          </w:r>
          <w:r w:rsidRPr="008247DC">
            <w:t>elevant coursework</w:t>
          </w:r>
          <w:r>
            <w:t>:</w:t>
          </w:r>
          <w:r w:rsidRPr="008247DC">
            <w:t xml:space="preserve"> </w:t>
          </w:r>
          <w:r>
            <w:t>A</w:t>
          </w:r>
          <w:r w:rsidRPr="008247DC">
            <w:t xml:space="preserve">natomy and physiology, pharmacology, nursing ethics, and patient care management. </w:t>
          </w:r>
        </w:p>
      </w:docPartBody>
    </w:docPart>
    <w:docPart>
      <w:docPartPr>
        <w:name w:val="9EDB9EE8DD85AC4DBFCF8B710C525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BDDF-72CE-4A49-950C-323CDEBDEF7A}"/>
      </w:docPartPr>
      <w:docPartBody>
        <w:p w:rsidR="00CC4B67" w:rsidRDefault="00CC4B67" w:rsidP="00CC4B67">
          <w:pPr>
            <w:pStyle w:val="9EDB9EE8DD85AC4DBFCF8B710C525CA1"/>
          </w:pPr>
          <w:r w:rsidRPr="004A4C22">
            <w:t>Communication</w:t>
          </w:r>
        </w:p>
      </w:docPartBody>
    </w:docPart>
    <w:docPart>
      <w:docPartPr>
        <w:name w:val="C7A2F744C30CC948944617B7DEE6E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E416D-8866-0C47-AE2B-A23FAEDF995D}"/>
      </w:docPartPr>
      <w:docPartBody>
        <w:p w:rsidR="00CC4B67" w:rsidRDefault="00CC4B67" w:rsidP="00CC4B67">
          <w:pPr>
            <w:pStyle w:val="C7A2F744C30CC948944617B7DEE6EB37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B142D019DD5657419229A295E94CF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5B14-C2B3-FD47-B628-D627E10A7D6E}"/>
      </w:docPartPr>
      <w:docPartBody>
        <w:p w:rsidR="00CC4B67" w:rsidRDefault="00CC4B67" w:rsidP="00CC4B67">
          <w:pPr>
            <w:pStyle w:val="B142D019DD5657419229A295E94CF59D"/>
          </w:pPr>
          <w:r w:rsidRPr="00D91DAB">
            <w:t>Leadership</w:t>
          </w:r>
        </w:p>
      </w:docPartBody>
    </w:docPart>
    <w:docPart>
      <w:docPartPr>
        <w:name w:val="C49B81F973BAEA4F87D026FFC6BBE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E545-BF86-294E-A47B-3536C6DD63F4}"/>
      </w:docPartPr>
      <w:docPartBody>
        <w:p w:rsidR="00CC4B67" w:rsidRDefault="00CC4B67" w:rsidP="00CC4B67">
          <w:pPr>
            <w:pStyle w:val="C49B81F973BAEA4F87D026FFC6BBEF5F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111C5814447972489B69D09C0A72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A058-1548-AE40-90BB-6806C4D8B7D6}"/>
      </w:docPartPr>
      <w:docPartBody>
        <w:p w:rsidR="00CC4B67" w:rsidRDefault="00CC4B67" w:rsidP="00CC4B67">
          <w:pPr>
            <w:pStyle w:val="111C5814447972489B69D09C0A7248FC"/>
          </w:pPr>
          <w:r w:rsidRPr="000F7D04">
            <w:t>Experience</w:t>
          </w:r>
        </w:p>
      </w:docPartBody>
    </w:docPart>
    <w:docPart>
      <w:docPartPr>
        <w:name w:val="E1B19F6033A3104A9EF81E17CED64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59B4F-2C57-324D-B845-D9F9C4DF6DE7}"/>
      </w:docPartPr>
      <w:docPartBody>
        <w:p w:rsidR="00CC4B67" w:rsidRDefault="00CC4B67" w:rsidP="00CC4B67">
          <w:pPr>
            <w:pStyle w:val="E1B19F6033A3104A9EF81E17CED64771"/>
          </w:pPr>
          <w:r w:rsidRPr="00F61BD1">
            <w:t>November 20XX–October 20XX</w:t>
          </w:r>
        </w:p>
      </w:docPartBody>
    </w:docPart>
    <w:docPart>
      <w:docPartPr>
        <w:name w:val="3F841B7651389C4A9589AC962CF61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992CE-F146-4143-89DF-454D2A92BC34}"/>
      </w:docPartPr>
      <w:docPartBody>
        <w:p w:rsidR="00CC4B67" w:rsidRDefault="00CC4B67" w:rsidP="00CC4B67">
          <w:pPr>
            <w:pStyle w:val="3F841B7651389C4A9589AC962CF6189A"/>
          </w:pPr>
          <w:r>
            <w:t xml:space="preserve">Registered Nurse | Pediatrics | </w:t>
          </w:r>
          <w:r w:rsidRPr="00876210">
            <w:t>Wholeness Healthcare</w:t>
          </w:r>
        </w:p>
      </w:docPartBody>
    </w:docPart>
    <w:docPart>
      <w:docPartPr>
        <w:name w:val="B4C90CF096B8264680204F4C0353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5FCDA-013F-CB4F-ACB2-966F28C80CDA}"/>
      </w:docPartPr>
      <w:docPartBody>
        <w:p w:rsidR="00CC4B67" w:rsidRDefault="00CC4B67" w:rsidP="00CC4B67">
          <w:pPr>
            <w:pStyle w:val="B4C90CF096B8264680204F4C03537EE8"/>
          </w:pPr>
          <w:r w:rsidRPr="00F61BD1">
            <w:t>December 20XX–November 20XX</w:t>
          </w:r>
        </w:p>
      </w:docPartBody>
    </w:docPart>
    <w:docPart>
      <w:docPartPr>
        <w:name w:val="896F6DEEAEA6E74292921C0B584CA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18D71-1F81-7F42-9490-91582FEFCEBD}"/>
      </w:docPartPr>
      <w:docPartBody>
        <w:p w:rsidR="00CC4B67" w:rsidRDefault="00CC4B67" w:rsidP="00CC4B67">
          <w:pPr>
            <w:pStyle w:val="896F6DEEAEA6E74292921C0B584CA74A"/>
          </w:pPr>
          <w:r w:rsidRPr="008B6E0E">
            <w:t>Registered Nurse | General Practice | Wholeness Healthcare</w:t>
          </w:r>
        </w:p>
      </w:docPartBody>
    </w:docPart>
    <w:docPart>
      <w:docPartPr>
        <w:name w:val="D7A7BEE05D111B4491BD717575AFB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01042-8CF3-DB49-8751-E3BEA41A83A0}"/>
      </w:docPartPr>
      <w:docPartBody>
        <w:p w:rsidR="00CC4B67" w:rsidRDefault="00CC4B67" w:rsidP="00CC4B67">
          <w:pPr>
            <w:pStyle w:val="D7A7BEE05D111B4491BD717575AFB6B0"/>
          </w:pPr>
          <w:r>
            <w:t>September 20XX–August 20XX</w:t>
          </w:r>
        </w:p>
      </w:docPartBody>
    </w:docPart>
    <w:docPart>
      <w:docPartPr>
        <w:name w:val="337793CE053DB142B4FF69DAAE095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0D7C8-C03C-014B-A5FB-536C4467AB66}"/>
      </w:docPartPr>
      <w:docPartBody>
        <w:p w:rsidR="00CC4B67" w:rsidRDefault="00CC4B67" w:rsidP="00CC4B67">
          <w:pPr>
            <w:pStyle w:val="337793CE053DB142B4FF69DAAE0952D7"/>
          </w:pPr>
          <w:r w:rsidRPr="008B6E0E">
            <w:t>Registered Nurse | General Practice | Tyler Stein MD</w:t>
          </w:r>
        </w:p>
      </w:docPartBody>
    </w:docPart>
    <w:docPart>
      <w:docPartPr>
        <w:name w:val="8371F019F2C6E944AD2A821EFC2B6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3564-23B3-1C45-9A99-8DB8DE6DFB91}"/>
      </w:docPartPr>
      <w:docPartBody>
        <w:p w:rsidR="00CC4B67" w:rsidRDefault="00CC4B67" w:rsidP="00CC4B67">
          <w:pPr>
            <w:pStyle w:val="8371F019F2C6E944AD2A821EFC2B6F39"/>
          </w:pPr>
          <w:r w:rsidRPr="001A7423">
            <w:t>I have a proven track record of delivering high-quality care while maintaining patient safety and satisfaction.</w:t>
          </w:r>
        </w:p>
      </w:docPartBody>
    </w:docPart>
    <w:docPart>
      <w:docPartPr>
        <w:name w:val="20713CF73D731B4FA0C714D885A00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02A79-8982-C14B-BBF9-F8A62F3238A6}"/>
      </w:docPartPr>
      <w:docPartBody>
        <w:p w:rsidR="00CC4B67" w:rsidRDefault="00CC4B67" w:rsidP="00CC4B67">
          <w:pPr>
            <w:pStyle w:val="20713CF73D731B4FA0C714D885A00DC0"/>
          </w:pPr>
          <w:r w:rsidRPr="00E2301F">
            <w:t>References</w:t>
          </w:r>
        </w:p>
      </w:docPartBody>
    </w:docPart>
    <w:docPart>
      <w:docPartPr>
        <w:name w:val="C4188F912BBF5F4D998D387B85B9F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66C2D-7500-124D-BA17-7347CF7585FD}"/>
      </w:docPartPr>
      <w:docPartBody>
        <w:p w:rsidR="00CC4B67" w:rsidRDefault="00CC4B67" w:rsidP="00CC4B67">
          <w:pPr>
            <w:pStyle w:val="C4188F912BBF5F4D998D387B85B9F016"/>
          </w:pPr>
          <w:r>
            <w:t>[Available upon request]</w:t>
          </w:r>
        </w:p>
      </w:docPartBody>
    </w:docPart>
    <w:docPart>
      <w:docPartPr>
        <w:name w:val="33E53242C065AA40A3F0F1FFFF8E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6E3BC-FC8E-C540-9A68-81D99BE9D575}"/>
      </w:docPartPr>
      <w:docPartBody>
        <w:p w:rsidR="00CC4B67" w:rsidRDefault="00CC4B67" w:rsidP="00CC4B67">
          <w:pPr>
            <w:pStyle w:val="33E53242C065AA40A3F0F1FFFF8E8ACC"/>
          </w:pPr>
          <w:r w:rsidRPr="00425619">
            <w:t xml:space="preserve">Carmelo </w:t>
          </w:r>
          <w:r w:rsidRPr="008C58C0">
            <w:rPr>
              <w:rStyle w:val="Emphasis"/>
              <w:color w:val="000000" w:themeColor="text1"/>
            </w:rPr>
            <w:t>Barese</w:t>
          </w:r>
        </w:p>
      </w:docPartBody>
    </w:docPart>
    <w:docPart>
      <w:docPartPr>
        <w:name w:val="132956EDAEFB324598FFEC5448049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DAC-D7E9-6949-9B76-1D09512F2003}"/>
      </w:docPartPr>
      <w:docPartBody>
        <w:p w:rsidR="00CC4B67" w:rsidRDefault="00CC4B67" w:rsidP="00CC4B67">
          <w:pPr>
            <w:pStyle w:val="132956EDAEFB324598FFEC5448049F9A"/>
          </w:pPr>
          <w:r>
            <w:t>Assistant Manager</w:t>
          </w:r>
        </w:p>
      </w:docPartBody>
    </w:docPart>
    <w:docPart>
      <w:docPartPr>
        <w:name w:val="CE5D485BB4FFEB45BA395A0DAEFE9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355F-1AF9-074B-A196-136BE43BF9D0}"/>
      </w:docPartPr>
      <w:docPartBody>
        <w:p w:rsidR="00CC4B67" w:rsidRDefault="00CC4B67" w:rsidP="00CC4B67">
          <w:pPr>
            <w:pStyle w:val="CE5D485BB4FFEB45BA395A0DAEFE99EA"/>
          </w:pPr>
          <w:r>
            <w:t>312.555.0110</w:t>
          </w:r>
        </w:p>
      </w:docPartBody>
    </w:docPart>
    <w:docPart>
      <w:docPartPr>
        <w:name w:val="CFA37F737C76B8479EC7802447EB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F58DC-1786-7B44-AF09-490770E13D85}"/>
      </w:docPartPr>
      <w:docPartBody>
        <w:p w:rsidR="00CC4B67" w:rsidRDefault="00CC4B67" w:rsidP="00CC4B67">
          <w:pPr>
            <w:pStyle w:val="CFA37F737C76B8479EC7802447EB73D0"/>
          </w:pPr>
          <w:r>
            <w:t>carmelo@example.com</w:t>
          </w:r>
        </w:p>
      </w:docPartBody>
    </w:docPart>
    <w:docPart>
      <w:docPartPr>
        <w:name w:val="8C53736404277A41A49FB5FFA79A8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5B6BD-435F-FC42-BF15-113D0A1CFD38}"/>
      </w:docPartPr>
      <w:docPartBody>
        <w:p w:rsidR="00CC4B67" w:rsidRDefault="00CC4B67" w:rsidP="00CC4B67">
          <w:pPr>
            <w:pStyle w:val="8C53736404277A41A49FB5FFA79A8DCB"/>
          </w:pPr>
          <w:r w:rsidRPr="00CA1480">
            <w:t>Seattle</w:t>
          </w:r>
          <w:r>
            <w:t>, WA</w:t>
          </w:r>
        </w:p>
      </w:docPartBody>
    </w:docPart>
    <w:docPart>
      <w:docPartPr>
        <w:name w:val="78B99E4497B2F1489DF1B27DE336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3076C-E952-CB4D-A2E9-91628E69F019}"/>
      </w:docPartPr>
      <w:docPartBody>
        <w:p w:rsidR="00CC4B67" w:rsidRDefault="00CC4B67" w:rsidP="00CC4B67">
          <w:pPr>
            <w:pStyle w:val="78B99E4497B2F1489DF1B27DE3360EDF"/>
          </w:pPr>
          <w:r>
            <w:t>Objective</w:t>
          </w:r>
        </w:p>
      </w:docPartBody>
    </w:docPart>
    <w:docPart>
      <w:docPartPr>
        <w:name w:val="EF55AEF7CF40AC4182D67283597BD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AFA-69E2-A541-97A9-B98FE5055ACE}"/>
      </w:docPartPr>
      <w:docPartBody>
        <w:p w:rsidR="00CC4B67" w:rsidRDefault="00CC4B67" w:rsidP="00CC4B67">
          <w:pPr>
            <w:pStyle w:val="EF55AEF7CF40AC4182D67283597BD30A"/>
          </w:pPr>
          <w:r w:rsidRPr="00BE747B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B674B3FC6CF56C43982C4921611B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55151-648E-AB48-9AA6-07C519264CC0}"/>
      </w:docPartPr>
      <w:docPartBody>
        <w:p w:rsidR="00CC4B67" w:rsidRDefault="00CC4B67" w:rsidP="00CC4B67">
          <w:pPr>
            <w:pStyle w:val="B674B3FC6CF56C43982C4921611BDD11"/>
          </w:pPr>
          <w:r>
            <w:rPr>
              <w:noProof/>
            </w:rPr>
            <w:t>Education</w:t>
          </w:r>
        </w:p>
      </w:docPartBody>
    </w:docPart>
    <w:docPart>
      <w:docPartPr>
        <w:name w:val="08634E3E55E33F4580A0996402216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14C1C-39B3-434D-B507-5A5A717BFBF9}"/>
      </w:docPartPr>
      <w:docPartBody>
        <w:p w:rsidR="00CC4B67" w:rsidRDefault="00CC4B67" w:rsidP="00CC4B67">
          <w:pPr>
            <w:pStyle w:val="08634E3E55E33F4580A0996402216329"/>
          </w:pPr>
          <w:r w:rsidRPr="00003BB9">
            <w:rPr>
              <w:rStyle w:val="Heading3Char"/>
            </w:rPr>
            <w:t>Mount Flores College</w:t>
          </w:r>
        </w:p>
      </w:docPartBody>
    </w:docPart>
    <w:docPart>
      <w:docPartPr>
        <w:name w:val="42899536ED782F4997FFAE6F5DA58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0A137-51AC-9245-8656-C699353CA6B0}"/>
      </w:docPartPr>
      <w:docPartBody>
        <w:p w:rsidR="00CC4B67" w:rsidRDefault="00CC4B67" w:rsidP="00CC4B67">
          <w:pPr>
            <w:pStyle w:val="42899536ED782F4997FFAE6F5DA582DC"/>
          </w:pPr>
          <w:r w:rsidRPr="0099359E">
            <w:t>New York City, NY</w:t>
          </w:r>
        </w:p>
      </w:docPartBody>
    </w:docPart>
    <w:docPart>
      <w:docPartPr>
        <w:name w:val="A3E778909040D546AEA83914CD03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A986-0354-034C-8744-209CDB1E8A48}"/>
      </w:docPartPr>
      <w:docPartBody>
        <w:p w:rsidR="00CC4B67" w:rsidRDefault="00CC4B67" w:rsidP="00CC4B67">
          <w:pPr>
            <w:pStyle w:val="A3E778909040D546AEA83914CD039E9A"/>
          </w:pPr>
          <w:r w:rsidRPr="0099359E">
            <w:t>BA in Business Administration</w:t>
          </w:r>
        </w:p>
      </w:docPartBody>
    </w:docPart>
    <w:docPart>
      <w:docPartPr>
        <w:name w:val="385972A850F7C845B6A71F4C6C6D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ADD26-776B-A64D-BE75-B87474A0E400}"/>
      </w:docPartPr>
      <w:docPartBody>
        <w:p w:rsidR="00CC4B67" w:rsidRDefault="00CC4B67" w:rsidP="00CC4B67">
          <w:pPr>
            <w:pStyle w:val="385972A850F7C845B6A71F4C6C6D0DA9"/>
          </w:pPr>
          <w:r w:rsidRPr="0099359E">
            <w:t>GPA 3.87</w:t>
          </w:r>
        </w:p>
      </w:docPartBody>
    </w:docPart>
    <w:docPart>
      <w:docPartPr>
        <w:name w:val="0F9EAC946AA4CE4DA21BED6CC7E64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A659-9612-A54A-88E1-1A3BCD80DCB5}"/>
      </w:docPartPr>
      <w:docPartBody>
        <w:p w:rsidR="00CC4B67" w:rsidRDefault="00CC4B67" w:rsidP="00CC4B67">
          <w:pPr>
            <w:pStyle w:val="0F9EAC946AA4CE4DA21BED6CC7E64A8D"/>
          </w:pPr>
          <w:r>
            <w:rPr>
              <w:noProof/>
            </w:rPr>
            <w:t>Key Skills</w:t>
          </w:r>
        </w:p>
      </w:docPartBody>
    </w:docPart>
    <w:docPart>
      <w:docPartPr>
        <w:name w:val="87FBC8796C55AD46B231BE82FEDA7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5DC6-E178-AC42-BF7F-F03431AB3556}"/>
      </w:docPartPr>
      <w:docPartBody>
        <w:p w:rsidR="00CC4B67" w:rsidRDefault="00CC4B67" w:rsidP="00CC4B67">
          <w:pPr>
            <w:pStyle w:val="87FBC8796C55AD46B231BE82FEDA7311"/>
          </w:pPr>
          <w:r w:rsidRPr="0099359E">
            <w:t>Marketing</w:t>
          </w:r>
        </w:p>
      </w:docPartBody>
    </w:docPart>
    <w:docPart>
      <w:docPartPr>
        <w:name w:val="DA0800CE96585E4B8291DE12DD3C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D3A5-55B2-5846-850C-FC2DDB3AA497}"/>
      </w:docPartPr>
      <w:docPartBody>
        <w:p w:rsidR="00CC4B67" w:rsidRDefault="00CC4B67" w:rsidP="00CC4B67">
          <w:pPr>
            <w:pStyle w:val="DA0800CE96585E4B8291DE12DD3C2183"/>
          </w:pPr>
          <w:r w:rsidRPr="0099359E">
            <w:t>Project management</w:t>
          </w:r>
        </w:p>
      </w:docPartBody>
    </w:docPart>
    <w:docPart>
      <w:docPartPr>
        <w:name w:val="913971E7334A81458CAD8D4418CAB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17563-5B13-8249-9629-297621FE685C}"/>
      </w:docPartPr>
      <w:docPartBody>
        <w:p w:rsidR="00CC4B67" w:rsidRDefault="00CC4B67" w:rsidP="00CC4B67">
          <w:pPr>
            <w:pStyle w:val="913971E7334A81458CAD8D4418CAB501"/>
          </w:pPr>
          <w:r w:rsidRPr="0099359E">
            <w:t>Budget planning</w:t>
          </w:r>
        </w:p>
      </w:docPartBody>
    </w:docPart>
    <w:docPart>
      <w:docPartPr>
        <w:name w:val="CC952FD37410BE42962F310109172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FD503-7B12-004F-8CB6-16C2A58EE88B}"/>
      </w:docPartPr>
      <w:docPartBody>
        <w:p w:rsidR="00CC4B67" w:rsidRDefault="00CC4B67" w:rsidP="00CC4B67">
          <w:pPr>
            <w:pStyle w:val="CC952FD37410BE42962F3101091729CB"/>
          </w:pPr>
          <w:r w:rsidRPr="0099359E">
            <w:t>Communication</w:t>
          </w:r>
        </w:p>
      </w:docPartBody>
    </w:docPart>
    <w:docPart>
      <w:docPartPr>
        <w:name w:val="FE70138FAA1D4B4FA372BBC1F302D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7EC0D-2BE0-464F-B160-2E4D221C7EAB}"/>
      </w:docPartPr>
      <w:docPartBody>
        <w:p w:rsidR="00CC4B67" w:rsidRDefault="00CC4B67" w:rsidP="00CC4B67">
          <w:pPr>
            <w:pStyle w:val="FE70138FAA1D4B4FA372BBC1F302DD02"/>
          </w:pPr>
          <w:r w:rsidRPr="0099359E">
            <w:t>Problem-solving</w:t>
          </w:r>
        </w:p>
      </w:docPartBody>
    </w:docPart>
    <w:docPart>
      <w:docPartPr>
        <w:name w:val="C38116C5F1E6EA4BA38C2990AFB79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55701-FB0E-C447-8DDE-E98C1373BA2C}"/>
      </w:docPartPr>
      <w:docPartBody>
        <w:p w:rsidR="00CC4B67" w:rsidRDefault="00CC4B67" w:rsidP="00CC4B67">
          <w:pPr>
            <w:pStyle w:val="C38116C5F1E6EA4BA38C2990AFB79BA3"/>
          </w:pPr>
          <w:r>
            <w:rPr>
              <w:noProof/>
            </w:rPr>
            <w:t>Experience</w:t>
          </w:r>
        </w:p>
      </w:docPartBody>
    </w:docPart>
    <w:docPart>
      <w:docPartPr>
        <w:name w:val="06CCBE1FBF9A794FBE93B12A3A28E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B9F2-C6A1-304D-A9CB-20C090CBDCF2}"/>
      </w:docPartPr>
      <w:docPartBody>
        <w:p w:rsidR="00CC4B67" w:rsidRDefault="00CC4B67" w:rsidP="00CC4B67">
          <w:pPr>
            <w:pStyle w:val="06CCBE1FBF9A794FBE93B12A3A28ED29"/>
          </w:pPr>
          <w:r>
            <w:t>R</w:t>
          </w:r>
          <w:r w:rsidRPr="00095D41">
            <w:t>esponsibilities</w:t>
          </w:r>
          <w:r>
            <w:t xml:space="preserve">: </w:t>
          </w:r>
          <w:r w:rsidRPr="00095D41">
            <w:t xml:space="preserve">overseeing daily operations, managing staff, ensuring compliance with banking regulations, and providing exceptional customer service. </w:t>
          </w:r>
          <w:r>
            <w:t>A</w:t>
          </w:r>
          <w:r w:rsidRPr="00095D41">
            <w:t>lso responsible for analyzing financial data, identifying trends, and developing strategies to improve the bank's performance.</w:t>
          </w:r>
        </w:p>
      </w:docPartBody>
    </w:docPart>
    <w:docPart>
      <w:docPartPr>
        <w:name w:val="D45CFD0B7A887E43913F45BEAF81A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65964-85D1-E643-95D2-1AC44EBF3D89}"/>
      </w:docPartPr>
      <w:docPartBody>
        <w:p w:rsidR="00CC4B67" w:rsidRDefault="00CC4B67" w:rsidP="00CC4B67">
          <w:pPr>
            <w:pStyle w:val="D45CFD0B7A887E43913F45BEAF81AA1B"/>
          </w:pPr>
          <w:r>
            <w:t>June 20XX - Present</w:t>
          </w:r>
        </w:p>
      </w:docPartBody>
    </w:docPart>
    <w:docPart>
      <w:docPartPr>
        <w:name w:val="810BA54052F40C4A86C5964D924C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49621-FEF0-7C49-B772-135E91743693}"/>
      </w:docPartPr>
      <w:docPartBody>
        <w:p w:rsidR="00CC4B67" w:rsidRDefault="00CC4B67" w:rsidP="00CC4B67">
          <w:pPr>
            <w:pStyle w:val="810BA54052F40C4A86C5964D924C9C43"/>
          </w:pPr>
          <w:r>
            <w:t>Assistant Manager</w:t>
          </w:r>
        </w:p>
      </w:docPartBody>
    </w:docPart>
    <w:docPart>
      <w:docPartPr>
        <w:name w:val="9FA6B2BF2608CA4594E3AE666C6F7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DB28-8DE7-2446-B997-ABD3DB90CDB0}"/>
      </w:docPartPr>
      <w:docPartBody>
        <w:p w:rsidR="00CC4B67" w:rsidRDefault="00CC4B67" w:rsidP="00CC4B67">
          <w:pPr>
            <w:pStyle w:val="9FA6B2BF2608CA4594E3AE666C6F756E"/>
          </w:pPr>
          <w:r>
            <w:t>Woodgrove Bank</w:t>
          </w:r>
        </w:p>
      </w:docPartBody>
    </w:docPart>
    <w:docPart>
      <w:docPartPr>
        <w:name w:val="225EAF8146E1C94F852FDB89F266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1570-3C22-5349-A38E-31252FFF3C57}"/>
      </w:docPartPr>
      <w:docPartBody>
        <w:p w:rsidR="00CC4B67" w:rsidRDefault="00CC4B67" w:rsidP="00CC4B67">
          <w:pPr>
            <w:pStyle w:val="225EAF8146E1C94F852FDB89F2665FF5"/>
          </w:pPr>
          <w:r>
            <w:t>Jan 20XX – June 20XX</w:t>
          </w:r>
        </w:p>
      </w:docPartBody>
    </w:docPart>
    <w:docPart>
      <w:docPartPr>
        <w:name w:val="ECD2E764ADD0CC42A88BF9B8AE116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7EAC-713A-7C45-9590-897E08E9474F}"/>
      </w:docPartPr>
      <w:docPartBody>
        <w:p w:rsidR="00CC4B67" w:rsidRDefault="00CC4B67" w:rsidP="00CC4B67">
          <w:pPr>
            <w:pStyle w:val="ECD2E764ADD0CC42A88BF9B8AE1163F0"/>
          </w:pPr>
          <w:r w:rsidRPr="00003BB9">
            <w:t>Lead Salesperson</w:t>
          </w:r>
        </w:p>
      </w:docPartBody>
    </w:docPart>
    <w:docPart>
      <w:docPartPr>
        <w:name w:val="C1C45DEFAA58104CB881A8E562DCD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761FE-D56A-BA4F-93AD-8B45DCA2DB24}"/>
      </w:docPartPr>
      <w:docPartBody>
        <w:p w:rsidR="00CC4B67" w:rsidRDefault="00CC4B67" w:rsidP="00CC4B67">
          <w:pPr>
            <w:pStyle w:val="C1C45DEFAA58104CB881A8E562DCD3A9"/>
          </w:pPr>
          <w:r w:rsidRPr="00003BB9">
            <w:t>Safewest Banking</w:t>
          </w:r>
        </w:p>
      </w:docPartBody>
    </w:docPart>
    <w:docPart>
      <w:docPartPr>
        <w:name w:val="AC9BDC58BEEBE843947290552709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A2273-D4B8-754B-8DBB-15D1912CF37C}"/>
      </w:docPartPr>
      <w:docPartBody>
        <w:p w:rsidR="00CC4B67" w:rsidRDefault="00CC4B67" w:rsidP="00CC4B67">
          <w:pPr>
            <w:pStyle w:val="AC9BDC58BEEBE8439472905527097EFD"/>
          </w:pPr>
          <w:r>
            <w:t>Aug 20XX – Jan 20XX</w:t>
          </w:r>
        </w:p>
      </w:docPartBody>
    </w:docPart>
    <w:docPart>
      <w:docPartPr>
        <w:name w:val="5B89D73B913EC94F9BF3D5D38DBE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F39C2-5C01-1440-A580-03BAA1EA22CB}"/>
      </w:docPartPr>
      <w:docPartBody>
        <w:p w:rsidR="00CC4B67" w:rsidRDefault="00CC4B67" w:rsidP="00CC4B67">
          <w:pPr>
            <w:pStyle w:val="5B89D73B913EC94F9BF3D5D38DBEF3DB"/>
          </w:pPr>
          <w:r>
            <w:t>Sales Associate</w:t>
          </w:r>
        </w:p>
      </w:docPartBody>
    </w:docPart>
    <w:docPart>
      <w:docPartPr>
        <w:name w:val="BA3C0B018A840847ADC585BC4E346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C22D-5D83-7F4B-B3A6-F9E7924925B1}"/>
      </w:docPartPr>
      <w:docPartBody>
        <w:p w:rsidR="00CC4B67" w:rsidRDefault="00CC4B67" w:rsidP="00CC4B67">
          <w:pPr>
            <w:pStyle w:val="BA3C0B018A840847ADC585BC4E3462E3"/>
          </w:pPr>
          <w:r>
            <w:t>Safewest Banking</w:t>
          </w:r>
        </w:p>
      </w:docPartBody>
    </w:docPart>
    <w:docPart>
      <w:docPartPr>
        <w:name w:val="AC1243B7C4793C4C9225E43E7F7F5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A8AE1-C3CD-3040-98A9-DB7739866FF6}"/>
      </w:docPartPr>
      <w:docPartBody>
        <w:p w:rsidR="00CC4B67" w:rsidRDefault="00CC4B67" w:rsidP="00CC4B67">
          <w:pPr>
            <w:pStyle w:val="AC1243B7C4793C4C9225E43E7F7F595C"/>
          </w:pPr>
          <w:r>
            <w:rPr>
              <w:noProof/>
            </w:rPr>
            <w:t>Communication</w:t>
          </w:r>
        </w:p>
      </w:docPartBody>
    </w:docPart>
    <w:docPart>
      <w:docPartPr>
        <w:name w:val="C1C47650212AA24AA3475699BB5B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BFBC0-D599-654F-A06D-F6A2498F1037}"/>
      </w:docPartPr>
      <w:docPartBody>
        <w:p w:rsidR="00CC4B67" w:rsidRDefault="00CC4B67" w:rsidP="00CC4B67">
          <w:pPr>
            <w:pStyle w:val="C1C47650212AA24AA3475699BB5B0C0C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  <w:docPart>
      <w:docPartPr>
        <w:name w:val="0C80F4EE27B2ED49B3EB028D3BAC4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0B59-B49E-7147-AC28-E353D2026C3D}"/>
      </w:docPartPr>
      <w:docPartBody>
        <w:p w:rsidR="00CC4B67" w:rsidRDefault="00CC4B67" w:rsidP="00CC4B67">
          <w:pPr>
            <w:pStyle w:val="0C80F4EE27B2ED49B3EB028D3BAC4AE9"/>
          </w:pPr>
          <w:r>
            <w:rPr>
              <w:noProof/>
            </w:rPr>
            <w:t>Leadership</w:t>
          </w:r>
        </w:p>
      </w:docPartBody>
    </w:docPart>
    <w:docPart>
      <w:docPartPr>
        <w:name w:val="00A2974C2A3C0E428F85D6FEB6DD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87D63-58A6-EC4C-A70B-1CE1BAAEE307}"/>
      </w:docPartPr>
      <w:docPartBody>
        <w:p w:rsidR="00CC4B67" w:rsidRDefault="00CC4B67" w:rsidP="00CC4B67">
          <w:pPr>
            <w:pStyle w:val="00A2974C2A3C0E428F85D6FEB6DD8898"/>
          </w:pPr>
          <w:r>
            <w:rPr>
              <w:w w:val="105"/>
            </w:rPr>
            <w:t>S</w:t>
          </w:r>
          <w:r w:rsidRPr="00F2368E">
            <w:rPr>
              <w:w w:val="105"/>
            </w:rPr>
            <w:t>uccessfully led a team to exceed sales goals while maintaining excellent customer satisfaction scores</w:t>
          </w:r>
          <w:r>
            <w:rPr>
              <w:w w:val="105"/>
            </w:rPr>
            <w:t>.</w:t>
          </w:r>
        </w:p>
      </w:docPartBody>
    </w:docPart>
    <w:docPart>
      <w:docPartPr>
        <w:name w:val="B9DAAE1F84EC8341B0C0FDB1DAE6D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8AFAB-7316-CB44-9EE8-1ED86614038F}"/>
      </w:docPartPr>
      <w:docPartBody>
        <w:p w:rsidR="00CC4B67" w:rsidRDefault="00CC4B67" w:rsidP="00CC4B67">
          <w:pPr>
            <w:pStyle w:val="B9DAAE1F84EC8341B0C0FDB1DAE6D4A5"/>
          </w:pPr>
          <w:r w:rsidRPr="00711BC5">
            <w:t>References</w:t>
          </w:r>
        </w:p>
      </w:docPartBody>
    </w:docPart>
    <w:docPart>
      <w:docPartPr>
        <w:name w:val="B67FC1710F064340AB2FE78C8F524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E1DBB-77BF-AD4A-A80A-9D65978F02C4}"/>
      </w:docPartPr>
      <w:docPartBody>
        <w:p w:rsidR="00CC4B67" w:rsidRDefault="00CC4B67" w:rsidP="00CC4B67">
          <w:pPr>
            <w:pStyle w:val="B67FC1710F064340AB2FE78C8F5249A1"/>
          </w:pPr>
          <w:r w:rsidRPr="00711BC5">
            <w:t>Available upon request.</w:t>
          </w:r>
        </w:p>
      </w:docPartBody>
    </w:docPart>
    <w:docPart>
      <w:docPartPr>
        <w:name w:val="B64A0BF9FD5F5E4EB7F6AD0B3DAF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1DD31-9040-2F42-94CB-925EE36C9031}"/>
      </w:docPartPr>
      <w:docPartBody>
        <w:p w:rsidR="00CC4B67" w:rsidRDefault="00CC4B67" w:rsidP="00CC4B67">
          <w:pPr>
            <w:pStyle w:val="B64A0BF9FD5F5E4EB7F6AD0B3DAF31F4"/>
          </w:pPr>
          <w:r w:rsidRPr="00AD0DDD">
            <w:t>Your Name Surname</w:t>
          </w:r>
        </w:p>
      </w:docPartBody>
    </w:docPart>
    <w:docPart>
      <w:docPartPr>
        <w:name w:val="DE4E04B1D44BF8459D7D9FB9A182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71EA7-D94E-5040-BD4A-49F90C13B45D}"/>
      </w:docPartPr>
      <w:docPartBody>
        <w:p w:rsidR="00CC4B67" w:rsidRDefault="00CC4B67" w:rsidP="00CC4B67">
          <w:pPr>
            <w:pStyle w:val="DE4E04B1D44BF8459D7D9FB9A182B818"/>
          </w:pPr>
          <w:r w:rsidRPr="00AD0DDD">
            <w:t>assistant manage</w:t>
          </w:r>
          <w:r>
            <w:t>r</w:t>
          </w:r>
        </w:p>
      </w:docPartBody>
    </w:docPart>
    <w:docPart>
      <w:docPartPr>
        <w:name w:val="6E18AD175CFB39468D2FE0A7E620A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9584-BB8B-2741-A2F6-26B3D90E0A1A}"/>
      </w:docPartPr>
      <w:docPartBody>
        <w:p w:rsidR="00CC4B67" w:rsidRDefault="00CC4B67" w:rsidP="00CC4B67">
          <w:pPr>
            <w:pStyle w:val="6E18AD175CFB39468D2FE0A7E620A8A5"/>
          </w:pPr>
          <w:r w:rsidRPr="00DF1CB4">
            <w:t>[Phone]</w:t>
          </w:r>
        </w:p>
      </w:docPartBody>
    </w:docPart>
    <w:docPart>
      <w:docPartPr>
        <w:name w:val="653818540C80AD4C88EE57F52D02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6E92-C87C-6646-9733-249C68D2A0D7}"/>
      </w:docPartPr>
      <w:docPartBody>
        <w:p w:rsidR="00CC4B67" w:rsidRDefault="00CC4B67" w:rsidP="00CC4B67">
          <w:pPr>
            <w:pStyle w:val="653818540C80AD4C88EE57F52D026A95"/>
          </w:pPr>
          <w:r>
            <w:t>Email</w:t>
          </w:r>
        </w:p>
      </w:docPartBody>
    </w:docPart>
    <w:docPart>
      <w:docPartPr>
        <w:name w:val="8292C14DB47BA548846F0CA21A228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75BF-1606-1046-B3BB-F6B01EC1E9CE}"/>
      </w:docPartPr>
      <w:docPartBody>
        <w:p w:rsidR="00CC4B67" w:rsidRDefault="00CC4B67" w:rsidP="00CC4B67">
          <w:pPr>
            <w:pStyle w:val="8292C14DB47BA548846F0CA21A228339"/>
          </w:pPr>
          <w:r w:rsidRPr="00DF1CB4">
            <w:t>[Address]</w:t>
          </w:r>
        </w:p>
      </w:docPartBody>
    </w:docPart>
    <w:docPart>
      <w:docPartPr>
        <w:name w:val="76E3D31935A7A349882E91D07F232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CF577-7019-4A40-8E89-5FE9B2E7A2BA}"/>
      </w:docPartPr>
      <w:docPartBody>
        <w:p w:rsidR="00CC4B67" w:rsidRDefault="00CC4B67" w:rsidP="00CC4B67">
          <w:pPr>
            <w:pStyle w:val="76E3D31935A7A349882E91D07F232292"/>
          </w:pPr>
          <w:r w:rsidRPr="00FA4DB0">
            <w:t>[Website]</w:t>
          </w:r>
        </w:p>
      </w:docPartBody>
    </w:docPart>
    <w:docPart>
      <w:docPartPr>
        <w:name w:val="393F742322C1BF448C3A69E70143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7FE1A-4FA5-DF46-B3F3-45121D1508C2}"/>
      </w:docPartPr>
      <w:docPartBody>
        <w:p w:rsidR="00CC4B67" w:rsidRDefault="00CC4B67" w:rsidP="00CC4B67">
          <w:pPr>
            <w:pStyle w:val="393F742322C1BF448C3A69E70143FBB7"/>
          </w:pPr>
          <w:r w:rsidRPr="005F5561">
            <w:t>Objective</w:t>
          </w:r>
        </w:p>
      </w:docPartBody>
    </w:docPart>
    <w:docPart>
      <w:docPartPr>
        <w:name w:val="2645DAFB472ACD4E9AD96E54BA3D2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EBB7C-9A8F-1E4D-BA11-E6DD601B7616}"/>
      </w:docPartPr>
      <w:docPartBody>
        <w:p w:rsidR="00CC4B67" w:rsidRDefault="00CC4B67" w:rsidP="00CC4B67">
          <w:pPr>
            <w:pStyle w:val="2645DAFB472ACD4E9AD96E54BA3D2695"/>
          </w:pPr>
          <w:r w:rsidRPr="00AD0DDD">
            <w:t>Education</w:t>
          </w:r>
        </w:p>
      </w:docPartBody>
    </w:docPart>
    <w:docPart>
      <w:docPartPr>
        <w:name w:val="E9546D160F4B17428D2C7AD8934F1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CB8C-FBC6-7846-A177-999FFC88FDA6}"/>
      </w:docPartPr>
      <w:docPartBody>
        <w:p w:rsidR="00CC4B67" w:rsidRDefault="00CC4B67" w:rsidP="00CC4B67">
          <w:pPr>
            <w:pStyle w:val="E9546D160F4B17428D2C7AD8934F1F37"/>
          </w:pPr>
          <w:r w:rsidRPr="00E14266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18EA996DB3B248459DE4C9322DFC4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EB1F8-5646-B347-875D-A35343DC5A8E}"/>
      </w:docPartPr>
      <w:docPartBody>
        <w:p w:rsidR="00CC4B67" w:rsidRDefault="00CC4B67" w:rsidP="00CC4B67">
          <w:pPr>
            <w:pStyle w:val="18EA996DB3B248459DE4C9322DFC43CD"/>
          </w:pPr>
          <w:r w:rsidRPr="00E14266">
            <w:t>[School Name]</w:t>
          </w:r>
        </w:p>
      </w:docPartBody>
    </w:docPart>
    <w:docPart>
      <w:docPartPr>
        <w:name w:val="C4DDDA1FDE876A4D954158BE8320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A1D76-FDF1-594C-8A52-A4182B4BDB54}"/>
      </w:docPartPr>
      <w:docPartBody>
        <w:p w:rsidR="00CC4B67" w:rsidRDefault="00CC4B67" w:rsidP="00CC4B67">
          <w:pPr>
            <w:pStyle w:val="C4DDDA1FDE876A4D954158BE83208B3A"/>
          </w:pPr>
          <w:r w:rsidRPr="00E14266">
            <w:t>[City]</w:t>
          </w:r>
        </w:p>
      </w:docPartBody>
    </w:docPart>
    <w:docPart>
      <w:docPartPr>
        <w:name w:val="7F87A564C00C0748AEEE5015B280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B5D8A-5685-6242-9E72-6134F6EE055D}"/>
      </w:docPartPr>
      <w:docPartBody>
        <w:p w:rsidR="00CC4B67" w:rsidRDefault="00CC4B67" w:rsidP="00CC4B67">
          <w:pPr>
            <w:pStyle w:val="7F87A564C00C0748AEEE5015B280C322"/>
          </w:pPr>
          <w:r w:rsidRPr="00E14266">
            <w:t>[State]</w:t>
          </w:r>
        </w:p>
      </w:docPartBody>
    </w:docPart>
    <w:docPart>
      <w:docPartPr>
        <w:name w:val="4B8B8F6C746EE64CB034918CA1A62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66B83-C609-BC49-9CE9-AE47E0863984}"/>
      </w:docPartPr>
      <w:docPartBody>
        <w:p w:rsidR="00CC4B67" w:rsidRDefault="00CC4B67" w:rsidP="00CC4B67">
          <w:pPr>
            <w:pStyle w:val="4B8B8F6C746EE64CB034918CA1A62ED5"/>
          </w:pPr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6B01DAFE14B400449FEE12775CD26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E1A9C-7FCA-5745-B18A-764EB5C9028A}"/>
      </w:docPartPr>
      <w:docPartBody>
        <w:p w:rsidR="00CC4B67" w:rsidRDefault="00CC4B67" w:rsidP="00CC4B67">
          <w:pPr>
            <w:pStyle w:val="6B01DAFE14B400449FEE12775CD265BF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80B580F1DD29684A9E337BEB103F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17350-FD63-6845-BDC8-61A08D260675}"/>
      </w:docPartPr>
      <w:docPartBody>
        <w:p w:rsidR="00CC4B67" w:rsidRPr="00AD0DDD" w:rsidRDefault="00CC4B67" w:rsidP="00DF1CB4">
          <w:pPr>
            <w:pStyle w:val="ListParagraph"/>
          </w:pPr>
          <w:r w:rsidRPr="00AD0DDD">
            <w:t>Marketing</w:t>
          </w:r>
        </w:p>
        <w:p w:rsidR="00CC4B67" w:rsidRPr="00AD0DDD" w:rsidRDefault="00CC4B67" w:rsidP="00DF1CB4">
          <w:pPr>
            <w:pStyle w:val="ListParagraph"/>
          </w:pPr>
          <w:r w:rsidRPr="00AD0DDD">
            <w:t>Project Managment</w:t>
          </w:r>
        </w:p>
        <w:p w:rsidR="00CC4B67" w:rsidRPr="00AD0DDD" w:rsidRDefault="00CC4B67" w:rsidP="00DF1CB4">
          <w:pPr>
            <w:pStyle w:val="ListParagraph"/>
          </w:pPr>
          <w:r w:rsidRPr="00AD0DDD">
            <w:t>Budget Planning</w:t>
          </w:r>
        </w:p>
        <w:p w:rsidR="00CC4B67" w:rsidRPr="00AD0DDD" w:rsidRDefault="00CC4B67" w:rsidP="00DF1CB4">
          <w:pPr>
            <w:pStyle w:val="ListParagraph"/>
          </w:pPr>
          <w:r w:rsidRPr="00AD0DDD">
            <w:t>Social Media</w:t>
          </w:r>
        </w:p>
        <w:p w:rsidR="00CC4B67" w:rsidRDefault="00CC4B67" w:rsidP="00CC4B67">
          <w:pPr>
            <w:pStyle w:val="80B580F1DD29684A9E337BEB103F4FDA"/>
          </w:pPr>
          <w:r w:rsidRPr="00AD0DDD">
            <w:t>Planning</w:t>
          </w:r>
        </w:p>
      </w:docPartBody>
    </w:docPart>
    <w:docPart>
      <w:docPartPr>
        <w:name w:val="B27CB4EC22D22647B6D73141DE44E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9F06-4F05-3948-8051-784D1EFB27D3}"/>
      </w:docPartPr>
      <w:docPartBody>
        <w:p w:rsidR="00CC4B67" w:rsidRDefault="00CC4B67" w:rsidP="00CC4B67">
          <w:pPr>
            <w:pStyle w:val="B27CB4EC22D22647B6D73141DE44ECDC"/>
          </w:pPr>
          <w:r w:rsidRPr="00AD0DDD">
            <w:t>AWARDS</w:t>
          </w:r>
        </w:p>
      </w:docPartBody>
    </w:docPart>
    <w:docPart>
      <w:docPartPr>
        <w:name w:val="1B2C0FC8E214D3419CB450E332740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2BFA7-92F4-5B40-9FA5-E33B43C149EF}"/>
      </w:docPartPr>
      <w:docPartBody>
        <w:p w:rsidR="00CC4B67" w:rsidRDefault="00CC4B67" w:rsidP="00DF1CB4">
          <w:pPr>
            <w:pStyle w:val="ListParagraph"/>
          </w:pPr>
          <w:r>
            <w:t>EMPLOYEE OF THE MONTH</w:t>
          </w:r>
        </w:p>
        <w:p w:rsidR="00CC4B67" w:rsidRDefault="00CC4B67" w:rsidP="00DF1CB4">
          <w:pPr>
            <w:pStyle w:val="ListParagraph"/>
          </w:pPr>
          <w:r>
            <w:t>LEADERSHIP AWARD</w:t>
          </w:r>
        </w:p>
        <w:p w:rsidR="00CC4B67" w:rsidRDefault="00CC4B67" w:rsidP="00CC4B67">
          <w:pPr>
            <w:pStyle w:val="1B2C0FC8E214D3419CB450E3327408E0"/>
          </w:pPr>
          <w:r>
            <w:t>BEST PERFORMER AWARD</w:t>
          </w:r>
        </w:p>
      </w:docPartBody>
    </w:docPart>
    <w:docPart>
      <w:docPartPr>
        <w:name w:val="8CC886590375E8408CFCDEAB84CE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9CEE3-2960-4F4F-B708-C33243C7E03D}"/>
      </w:docPartPr>
      <w:docPartBody>
        <w:p w:rsidR="00CC4B67" w:rsidRDefault="00CC4B67" w:rsidP="00CC4B67">
          <w:pPr>
            <w:pStyle w:val="8CC886590375E8408CFCDEAB84CEFF0B"/>
          </w:pPr>
          <w:r w:rsidRPr="00560EA0">
            <w:t>Experience</w:t>
          </w:r>
        </w:p>
      </w:docPartBody>
    </w:docPart>
    <w:docPart>
      <w:docPartPr>
        <w:name w:val="FD9634ABCD14294C87FBB8B554FF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2C97-02B9-9C4F-A8E5-2F3734546B12}"/>
      </w:docPartPr>
      <w:docPartBody>
        <w:p w:rsidR="00CC4B67" w:rsidRDefault="00CC4B67" w:rsidP="00CC4B67">
          <w:pPr>
            <w:pStyle w:val="FD9634ABCD14294C87FBB8B554FF4F4E"/>
          </w:pPr>
          <w:r>
            <w:t>[Dates From] – [To]</w:t>
          </w:r>
        </w:p>
      </w:docPartBody>
    </w:docPart>
    <w:docPart>
      <w:docPartPr>
        <w:name w:val="F9D6E64B5900F84B9FCFE89ACC83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E3645-BC92-E343-813D-00A456749584}"/>
      </w:docPartPr>
      <w:docPartBody>
        <w:p w:rsidR="00CC4B67" w:rsidRDefault="00CC4B67" w:rsidP="00CC4B67">
          <w:pPr>
            <w:pStyle w:val="F9D6E64B5900F84B9FCFE89ACC836DCB"/>
          </w:pPr>
          <w:r>
            <w:t>[Job Title] • [Job Position] • [Company Name]</w:t>
          </w:r>
        </w:p>
      </w:docPartBody>
    </w:docPart>
    <w:docPart>
      <w:docPartPr>
        <w:name w:val="AD6A6C9CB90B40448B5A17BD471C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DEAF2-174E-714C-B59E-ED9EFA3E1B78}"/>
      </w:docPartPr>
      <w:docPartBody>
        <w:p w:rsidR="00CC4B67" w:rsidRDefault="00CC4B67" w:rsidP="00CC4B67">
          <w:pPr>
            <w:pStyle w:val="AD6A6C9CB90B40448B5A17BD471C77EE"/>
          </w:pPr>
          <w:r>
            <w:t>[Dates From] – [To]</w:t>
          </w:r>
        </w:p>
      </w:docPartBody>
    </w:docPart>
    <w:docPart>
      <w:docPartPr>
        <w:name w:val="AE23E78F14BC384CA59CF2904BF60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68250-1116-AB41-884D-E960ACD2FB73}"/>
      </w:docPartPr>
      <w:docPartBody>
        <w:p w:rsidR="00CC4B67" w:rsidRDefault="00CC4B67" w:rsidP="00CC4B67">
          <w:pPr>
            <w:pStyle w:val="AE23E78F14BC384CA59CF2904BF60F86"/>
          </w:pPr>
          <w:r>
            <w:t>[Dates From] – [To]</w:t>
          </w:r>
        </w:p>
      </w:docPartBody>
    </w:docPart>
    <w:docPart>
      <w:docPartPr>
        <w:name w:val="4150B2AAA6BD4B48B932C21289674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6B3E-A969-1040-9264-CE160C7C4EC9}"/>
      </w:docPartPr>
      <w:docPartBody>
        <w:p w:rsidR="00CC4B67" w:rsidRDefault="00CC4B67" w:rsidP="00CC4B67">
          <w:pPr>
            <w:pStyle w:val="4150B2AAA6BD4B48B932C21289674DCA"/>
          </w:pPr>
          <w:r>
            <w:t>[This is the place for a brief summary of your key responsibilities and most stellar accomplishments.]</w:t>
          </w:r>
        </w:p>
      </w:docPartBody>
    </w:docPart>
    <w:docPart>
      <w:docPartPr>
        <w:name w:val="7857B60D92FAC8489D01076652D36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6E31B-12A2-C946-A310-8A647E634FE5}"/>
      </w:docPartPr>
      <w:docPartBody>
        <w:p w:rsidR="00CC4B67" w:rsidRDefault="00CC4B67" w:rsidP="00CC4B67">
          <w:pPr>
            <w:pStyle w:val="7857B60D92FAC8489D01076652D362F1"/>
          </w:pPr>
          <w:r w:rsidRPr="00560EA0">
            <w:t>Communication</w:t>
          </w:r>
        </w:p>
      </w:docPartBody>
    </w:docPart>
    <w:docPart>
      <w:docPartPr>
        <w:name w:val="3A05353B79EA114895C5139CFB22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82F81-6C2D-EE44-9521-2387E39266A7}"/>
      </w:docPartPr>
      <w:docPartBody>
        <w:p w:rsidR="00CC4B67" w:rsidRDefault="00CC4B67" w:rsidP="00CC4B67">
          <w:pPr>
            <w:pStyle w:val="3A05353B79EA114895C5139CFB2264F6"/>
          </w:pPr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3355735ACBF43B469AD7A49CD45D5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01A1-C053-BA40-A2AF-FC35B6659F43}"/>
      </w:docPartPr>
      <w:docPartBody>
        <w:p w:rsidR="00CC4B67" w:rsidRDefault="00CC4B67" w:rsidP="00CC4B67">
          <w:pPr>
            <w:pStyle w:val="3355735ACBF43B469AD7A49CD45D50A4"/>
          </w:pPr>
          <w:r w:rsidRPr="00560EA0">
            <w:t>Leadership</w:t>
          </w:r>
        </w:p>
      </w:docPartBody>
    </w:docPart>
    <w:docPart>
      <w:docPartPr>
        <w:name w:val="3A54AF2C9C82944792565B692836F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108D7-0713-9240-ABF7-11536E0CCB6A}"/>
      </w:docPartPr>
      <w:docPartBody>
        <w:p w:rsidR="00CC4B67" w:rsidRDefault="00CC4B67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CC4B67" w:rsidRDefault="00CC4B67" w:rsidP="00CC4B67">
          <w:pPr>
            <w:pStyle w:val="3A54AF2C9C82944792565B692836FB07"/>
          </w:pPr>
          <w:r w:rsidRPr="00560EA0">
            <w:t>You’re a natural leader—tell it like it is!]</w:t>
          </w:r>
        </w:p>
      </w:docPartBody>
    </w:docPart>
    <w:docPart>
      <w:docPartPr>
        <w:name w:val="DAA6FB0B2CBF10428210CCEB78E4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3E5F5-3374-7D48-869E-7285151362E4}"/>
      </w:docPartPr>
      <w:docPartBody>
        <w:p w:rsidR="00CC4B67" w:rsidRDefault="00CC4B67" w:rsidP="00CC4B67">
          <w:pPr>
            <w:pStyle w:val="DAA6FB0B2CBF10428210CCEB78E4ED55"/>
          </w:pPr>
          <w:r w:rsidRPr="00560EA0">
            <w:t>References</w:t>
          </w:r>
        </w:p>
      </w:docPartBody>
    </w:docPart>
    <w:docPart>
      <w:docPartPr>
        <w:name w:val="EE6BA9E3B49DD347B68D3D4BD3406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2D861-70AF-A74B-A515-F9A9BD8074E2}"/>
      </w:docPartPr>
      <w:docPartBody>
        <w:p w:rsidR="00CC4B67" w:rsidRDefault="00CC4B67" w:rsidP="00CC4B67">
          <w:pPr>
            <w:pStyle w:val="EE6BA9E3B49DD347B68D3D4BD3406AA2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4878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67"/>
    <w:rsid w:val="00487C2C"/>
    <w:rsid w:val="00C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4B67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C4B67"/>
    <w:pPr>
      <w:keepNext w:val="0"/>
      <w:keepLines w:val="0"/>
      <w:pBdr>
        <w:bottom w:val="none" w:sz="0" w:space="0" w:color="auto"/>
      </w:pBdr>
      <w:spacing w:before="0"/>
      <w:ind w:left="144"/>
      <w:outlineLvl w:val="2"/>
    </w:pPr>
    <w:rPr>
      <w:rFonts w:eastAsiaTheme="minorHAnsi" w:cs="Times New Roman (Body CS)"/>
      <w:bCs w:val="0"/>
      <w:caps w:val="0"/>
      <w:color w:val="000000" w:themeColor="text1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B5709792AB094695E514D4803A9E9C">
    <w:name w:val="D9B5709792AB094695E514D4803A9E9C"/>
  </w:style>
  <w:style w:type="paragraph" w:customStyle="1" w:styleId="DF61F0EAD7692842AAF1239E536C8322">
    <w:name w:val="DF61F0EAD7692842AAF1239E536C8322"/>
  </w:style>
  <w:style w:type="paragraph" w:customStyle="1" w:styleId="5C8A2579BB0981439EFA39D9C6A13F81">
    <w:name w:val="5C8A2579BB0981439EFA39D9C6A13F81"/>
  </w:style>
  <w:style w:type="paragraph" w:customStyle="1" w:styleId="1BFEFB969616D3469ADFE411D0757B89">
    <w:name w:val="1BFEFB969616D3469ADFE411D0757B89"/>
  </w:style>
  <w:style w:type="paragraph" w:customStyle="1" w:styleId="FC4A97E263D55749B7A01ACCF80B1172">
    <w:name w:val="FC4A97E263D55749B7A01ACCF80B1172"/>
  </w:style>
  <w:style w:type="paragraph" w:customStyle="1" w:styleId="0BA5A48D58806F4A9A08E106CEC6B68A">
    <w:name w:val="0BA5A48D58806F4A9A08E106CEC6B68A"/>
  </w:style>
  <w:style w:type="paragraph" w:customStyle="1" w:styleId="5BA95DB4240F2E47A5939DEE992A5023">
    <w:name w:val="5BA95DB4240F2E47A5939DEE992A5023"/>
  </w:style>
  <w:style w:type="paragraph" w:customStyle="1" w:styleId="8F0BF8335A88544AAE2C692B4DA004C5">
    <w:name w:val="8F0BF8335A88544AAE2C692B4DA004C5"/>
  </w:style>
  <w:style w:type="paragraph" w:customStyle="1" w:styleId="588AEAF5115A114FB5F3819558C5EB3B">
    <w:name w:val="588AEAF5115A114FB5F3819558C5EB3B"/>
  </w:style>
  <w:style w:type="paragraph" w:customStyle="1" w:styleId="C0839C28F3E3BA44A96611C24FEE1B0C">
    <w:name w:val="C0839C28F3E3BA44A96611C24FEE1B0C"/>
  </w:style>
  <w:style w:type="paragraph" w:customStyle="1" w:styleId="1F066368149C1A43AA3A9EFC11B3F6DE">
    <w:name w:val="1F066368149C1A43AA3A9EFC11B3F6DE"/>
  </w:style>
  <w:style w:type="paragraph" w:customStyle="1" w:styleId="04CB58985930F340871C5EEB2AA8030C">
    <w:name w:val="04CB58985930F340871C5EEB2AA8030C"/>
  </w:style>
  <w:style w:type="paragraph" w:customStyle="1" w:styleId="F59E43BF12F327409E3F9B3424471B7F">
    <w:name w:val="F59E43BF12F327409E3F9B3424471B7F"/>
  </w:style>
  <w:style w:type="paragraph" w:customStyle="1" w:styleId="019915F1820B16458F72AD48485DE6FD">
    <w:name w:val="019915F1820B16458F72AD48485DE6FD"/>
  </w:style>
  <w:style w:type="paragraph" w:customStyle="1" w:styleId="C6688BD3290A384FAC3E707F76E2B5CA">
    <w:name w:val="C6688BD3290A384FAC3E707F76E2B5CA"/>
  </w:style>
  <w:style w:type="paragraph" w:customStyle="1" w:styleId="81DB89DDC4F79143B4EE8B0C353068ED">
    <w:name w:val="81DB89DDC4F79143B4EE8B0C353068ED"/>
  </w:style>
  <w:style w:type="paragraph" w:customStyle="1" w:styleId="FBDE6E6128410F4798F82B8C9B804DE8">
    <w:name w:val="FBDE6E6128410F4798F82B8C9B804DE8"/>
  </w:style>
  <w:style w:type="paragraph" w:customStyle="1" w:styleId="D17CC349C4AE854CAF45E12FBEB81C4A">
    <w:name w:val="D17CC349C4AE854CAF45E12FBEB81C4A"/>
  </w:style>
  <w:style w:type="paragraph" w:customStyle="1" w:styleId="37878901A3B38E4E9D99E4E996E6B424">
    <w:name w:val="37878901A3B38E4E9D99E4E996E6B424"/>
  </w:style>
  <w:style w:type="character" w:styleId="Strong">
    <w:name w:val="Strong"/>
    <w:basedOn w:val="DefaultParagraphFont"/>
    <w:uiPriority w:val="22"/>
    <w:qFormat/>
    <w:rPr>
      <w:b/>
      <w:bCs/>
      <w:color w:val="0B769F" w:themeColor="accent4" w:themeShade="BF"/>
    </w:rPr>
  </w:style>
  <w:style w:type="paragraph" w:customStyle="1" w:styleId="B98D932BACF41242B744B308824302F4">
    <w:name w:val="B98D932BACF41242B744B308824302F4"/>
  </w:style>
  <w:style w:type="paragraph" w:customStyle="1" w:styleId="2D5689F3F045E54FB6706EB0C27AE2CA">
    <w:name w:val="2D5689F3F045E54FB6706EB0C27AE2CA"/>
  </w:style>
  <w:style w:type="paragraph" w:customStyle="1" w:styleId="3615E8D06275574EB683CD26C2B588F8">
    <w:name w:val="3615E8D06275574EB683CD26C2B588F8"/>
  </w:style>
  <w:style w:type="paragraph" w:customStyle="1" w:styleId="DADDA08A2CFDB84F8F63E73321D58A4C">
    <w:name w:val="DADDA08A2CFDB84F8F63E73321D58A4C"/>
  </w:style>
  <w:style w:type="paragraph" w:customStyle="1" w:styleId="EF4DC545BCE4E843BBFFF06D0A7C7B7A">
    <w:name w:val="EF4DC545BCE4E843BBFFF06D0A7C7B7A"/>
  </w:style>
  <w:style w:type="paragraph" w:customStyle="1" w:styleId="A9BB5294775D204383F5C7CD86A5FC4A">
    <w:name w:val="A9BB5294775D204383F5C7CD86A5FC4A"/>
  </w:style>
  <w:style w:type="paragraph" w:customStyle="1" w:styleId="8D2D1A7103707D4B98F0707430893F81">
    <w:name w:val="8D2D1A7103707D4B98F0707430893F81"/>
  </w:style>
  <w:style w:type="paragraph" w:customStyle="1" w:styleId="2658CFC3A321B9489BD808B37101BED5">
    <w:name w:val="2658CFC3A321B9489BD808B37101BED5"/>
  </w:style>
  <w:style w:type="paragraph" w:customStyle="1" w:styleId="EC05E5446DD99F4D909F2AE612457383">
    <w:name w:val="EC05E5446DD99F4D909F2AE612457383"/>
    <w:rsid w:val="00CC4B67"/>
  </w:style>
  <w:style w:type="paragraph" w:customStyle="1" w:styleId="F8100A57514A5E458DF03DE5DE80FE52">
    <w:name w:val="F8100A57514A5E458DF03DE5DE80FE52"/>
    <w:rsid w:val="00CC4B67"/>
  </w:style>
  <w:style w:type="paragraph" w:customStyle="1" w:styleId="562012E7C144574B97CF94D6B20A70AC">
    <w:name w:val="562012E7C144574B97CF94D6B20A70AC"/>
    <w:rsid w:val="00CC4B67"/>
  </w:style>
  <w:style w:type="paragraph" w:customStyle="1" w:styleId="04F8FBD03B95A141A8B5743778E42A3B">
    <w:name w:val="04F8FBD03B95A141A8B5743778E42A3B"/>
    <w:rsid w:val="00CC4B67"/>
  </w:style>
  <w:style w:type="paragraph" w:customStyle="1" w:styleId="EA6E7CCDC96DDE4AAC0CBB1987A7BF8D">
    <w:name w:val="EA6E7CCDC96DDE4AAC0CBB1987A7BF8D"/>
    <w:rsid w:val="00CC4B67"/>
  </w:style>
  <w:style w:type="paragraph" w:customStyle="1" w:styleId="0FD5E5840C72C743A50454D3B25B33F2">
    <w:name w:val="0FD5E5840C72C743A50454D3B25B33F2"/>
    <w:rsid w:val="00CC4B67"/>
  </w:style>
  <w:style w:type="paragraph" w:customStyle="1" w:styleId="2DE36DF67D99554494C898A6F9F42043">
    <w:name w:val="2DE36DF67D99554494C898A6F9F42043"/>
    <w:rsid w:val="00CC4B67"/>
  </w:style>
  <w:style w:type="paragraph" w:customStyle="1" w:styleId="871A779B9B52DF4E86A1206C937CEF48">
    <w:name w:val="871A779B9B52DF4E86A1206C937CEF48"/>
    <w:rsid w:val="00CC4B67"/>
  </w:style>
  <w:style w:type="paragraph" w:customStyle="1" w:styleId="BAE213ED4AF87B49ACE162A57C449B30">
    <w:name w:val="BAE213ED4AF87B49ACE162A57C449B30"/>
    <w:rsid w:val="00CC4B67"/>
  </w:style>
  <w:style w:type="paragraph" w:customStyle="1" w:styleId="41A996D0F2AC6A478551A8EA8783BA47">
    <w:name w:val="41A996D0F2AC6A478551A8EA8783BA47"/>
    <w:rsid w:val="00CC4B67"/>
  </w:style>
  <w:style w:type="paragraph" w:customStyle="1" w:styleId="FF2558ECA3293F42A4F570205D84D089">
    <w:name w:val="FF2558ECA3293F42A4F570205D84D089"/>
    <w:rsid w:val="00CC4B67"/>
  </w:style>
  <w:style w:type="paragraph" w:customStyle="1" w:styleId="47D79BD099350445B3AED489244750A1">
    <w:name w:val="47D79BD099350445B3AED489244750A1"/>
    <w:rsid w:val="00CC4B67"/>
  </w:style>
  <w:style w:type="paragraph" w:customStyle="1" w:styleId="0076967591EEC648B1C7581EEAEE7601">
    <w:name w:val="0076967591EEC648B1C7581EEAEE7601"/>
    <w:rsid w:val="00CC4B67"/>
  </w:style>
  <w:style w:type="paragraph" w:customStyle="1" w:styleId="9EDB9EE8DD85AC4DBFCF8B710C525CA1">
    <w:name w:val="9EDB9EE8DD85AC4DBFCF8B710C525CA1"/>
    <w:rsid w:val="00CC4B67"/>
  </w:style>
  <w:style w:type="paragraph" w:customStyle="1" w:styleId="C7A2F744C30CC948944617B7DEE6EB37">
    <w:name w:val="C7A2F744C30CC948944617B7DEE6EB37"/>
    <w:rsid w:val="00CC4B67"/>
  </w:style>
  <w:style w:type="paragraph" w:customStyle="1" w:styleId="B142D019DD5657419229A295E94CF59D">
    <w:name w:val="B142D019DD5657419229A295E94CF59D"/>
    <w:rsid w:val="00CC4B67"/>
  </w:style>
  <w:style w:type="paragraph" w:customStyle="1" w:styleId="C49B81F973BAEA4F87D026FFC6BBEF5F">
    <w:name w:val="C49B81F973BAEA4F87D026FFC6BBEF5F"/>
    <w:rsid w:val="00CC4B67"/>
  </w:style>
  <w:style w:type="paragraph" w:customStyle="1" w:styleId="111C5814447972489B69D09C0A7248FC">
    <w:name w:val="111C5814447972489B69D09C0A7248FC"/>
    <w:rsid w:val="00CC4B67"/>
  </w:style>
  <w:style w:type="paragraph" w:customStyle="1" w:styleId="E1B19F6033A3104A9EF81E17CED64771">
    <w:name w:val="E1B19F6033A3104A9EF81E17CED64771"/>
    <w:rsid w:val="00CC4B67"/>
  </w:style>
  <w:style w:type="paragraph" w:customStyle="1" w:styleId="3F841B7651389C4A9589AC962CF6189A">
    <w:name w:val="3F841B7651389C4A9589AC962CF6189A"/>
    <w:rsid w:val="00CC4B67"/>
  </w:style>
  <w:style w:type="paragraph" w:customStyle="1" w:styleId="B4C90CF096B8264680204F4C03537EE8">
    <w:name w:val="B4C90CF096B8264680204F4C03537EE8"/>
    <w:rsid w:val="00CC4B67"/>
  </w:style>
  <w:style w:type="paragraph" w:customStyle="1" w:styleId="896F6DEEAEA6E74292921C0B584CA74A">
    <w:name w:val="896F6DEEAEA6E74292921C0B584CA74A"/>
    <w:rsid w:val="00CC4B67"/>
  </w:style>
  <w:style w:type="paragraph" w:customStyle="1" w:styleId="D7A7BEE05D111B4491BD717575AFB6B0">
    <w:name w:val="D7A7BEE05D111B4491BD717575AFB6B0"/>
    <w:rsid w:val="00CC4B67"/>
  </w:style>
  <w:style w:type="paragraph" w:customStyle="1" w:styleId="337793CE053DB142B4FF69DAAE0952D7">
    <w:name w:val="337793CE053DB142B4FF69DAAE0952D7"/>
    <w:rsid w:val="00CC4B67"/>
  </w:style>
  <w:style w:type="paragraph" w:customStyle="1" w:styleId="8371F019F2C6E944AD2A821EFC2B6F39">
    <w:name w:val="8371F019F2C6E944AD2A821EFC2B6F39"/>
    <w:rsid w:val="00CC4B67"/>
  </w:style>
  <w:style w:type="paragraph" w:customStyle="1" w:styleId="20713CF73D731B4FA0C714D885A00DC0">
    <w:name w:val="20713CF73D731B4FA0C714D885A00DC0"/>
    <w:rsid w:val="00CC4B67"/>
  </w:style>
  <w:style w:type="paragraph" w:customStyle="1" w:styleId="C4188F912BBF5F4D998D387B85B9F016">
    <w:name w:val="C4188F912BBF5F4D998D387B85B9F016"/>
    <w:rsid w:val="00CC4B67"/>
  </w:style>
  <w:style w:type="paragraph" w:customStyle="1" w:styleId="884B3ACC95BF4E46B582E36FE0F937F0">
    <w:name w:val="884B3ACC95BF4E46B582E36FE0F937F0"/>
    <w:rsid w:val="00CC4B67"/>
  </w:style>
  <w:style w:type="paragraph" w:customStyle="1" w:styleId="86B35AC5BF6AF4478D2B2E9E09586AC8">
    <w:name w:val="86B35AC5BF6AF4478D2B2E9E09586AC8"/>
    <w:rsid w:val="00CC4B67"/>
  </w:style>
  <w:style w:type="paragraph" w:customStyle="1" w:styleId="18F0F876D9333A4E929FC213BAF97475">
    <w:name w:val="18F0F876D9333A4E929FC213BAF97475"/>
    <w:rsid w:val="00CC4B67"/>
  </w:style>
  <w:style w:type="paragraph" w:customStyle="1" w:styleId="11CE6B51EBF1C74A8E1E127CFE9E0743">
    <w:name w:val="11CE6B51EBF1C74A8E1E127CFE9E0743"/>
    <w:rsid w:val="00CC4B67"/>
  </w:style>
  <w:style w:type="paragraph" w:customStyle="1" w:styleId="ADE3D09F79D3264AB669C022A0B10019">
    <w:name w:val="ADE3D09F79D3264AB669C022A0B10019"/>
    <w:rsid w:val="00CC4B67"/>
  </w:style>
  <w:style w:type="paragraph" w:customStyle="1" w:styleId="74AE54D507FF054CB154C30C498430BB">
    <w:name w:val="74AE54D507FF054CB154C30C498430BB"/>
    <w:rsid w:val="00CC4B67"/>
  </w:style>
  <w:style w:type="paragraph" w:customStyle="1" w:styleId="E1AB5A07BEF345498116AED86F7FF320">
    <w:name w:val="E1AB5A07BEF345498116AED86F7FF320"/>
    <w:rsid w:val="00CC4B67"/>
  </w:style>
  <w:style w:type="paragraph" w:customStyle="1" w:styleId="EF194E1717FD904D83229FB10A5C05D4">
    <w:name w:val="EF194E1717FD904D83229FB10A5C05D4"/>
    <w:rsid w:val="00CC4B67"/>
  </w:style>
  <w:style w:type="paragraph" w:customStyle="1" w:styleId="D5A8E0EA999B564D8BA1761718CB2125">
    <w:name w:val="D5A8E0EA999B564D8BA1761718CB2125"/>
    <w:rsid w:val="00CC4B67"/>
  </w:style>
  <w:style w:type="paragraph" w:customStyle="1" w:styleId="A25C44C32D52F647A40D8867BC140748">
    <w:name w:val="A25C44C32D52F647A40D8867BC140748"/>
    <w:rsid w:val="00CC4B67"/>
  </w:style>
  <w:style w:type="character" w:styleId="Hyperlink">
    <w:name w:val="Hyperlink"/>
    <w:basedOn w:val="DefaultParagraphFont"/>
    <w:uiPriority w:val="99"/>
    <w:unhideWhenUsed/>
    <w:rsid w:val="00CC4B67"/>
    <w:rPr>
      <w:color w:val="BF4E14" w:themeColor="accent2" w:themeShade="BF"/>
      <w:u w:val="single"/>
    </w:rPr>
  </w:style>
  <w:style w:type="paragraph" w:customStyle="1" w:styleId="C4550D6E0C29F64BA995CB324164AF45">
    <w:name w:val="C4550D6E0C29F64BA995CB324164AF45"/>
    <w:rsid w:val="00CC4B67"/>
  </w:style>
  <w:style w:type="paragraph" w:customStyle="1" w:styleId="989BA2DEB8DE3D4B8C7321E4D272AF24">
    <w:name w:val="989BA2DEB8DE3D4B8C7321E4D272AF24"/>
    <w:rsid w:val="00CC4B67"/>
  </w:style>
  <w:style w:type="paragraph" w:customStyle="1" w:styleId="A55D884BE697C94E8C8E8AD6763DD678">
    <w:name w:val="A55D884BE697C94E8C8E8AD6763DD678"/>
    <w:rsid w:val="00CC4B67"/>
  </w:style>
  <w:style w:type="paragraph" w:customStyle="1" w:styleId="AA395DBA4169B44AA4B425B17C2A47D3">
    <w:name w:val="AA395DBA4169B44AA4B425B17C2A47D3"/>
    <w:rsid w:val="00CC4B67"/>
  </w:style>
  <w:style w:type="paragraph" w:customStyle="1" w:styleId="30B2A1D0827D6F4888013B905FB77BDF">
    <w:name w:val="30B2A1D0827D6F4888013B905FB77BDF"/>
    <w:rsid w:val="00CC4B67"/>
  </w:style>
  <w:style w:type="paragraph" w:customStyle="1" w:styleId="A0E1CDC45A73AE43A015BF4A31E49E1B">
    <w:name w:val="A0E1CDC45A73AE43A015BF4A31E49E1B"/>
    <w:rsid w:val="00CC4B67"/>
  </w:style>
  <w:style w:type="paragraph" w:customStyle="1" w:styleId="D48346EC647D784BAA6F3822D29692D8">
    <w:name w:val="D48346EC647D784BAA6F3822D29692D8"/>
    <w:rsid w:val="00CC4B67"/>
  </w:style>
  <w:style w:type="paragraph" w:customStyle="1" w:styleId="169764863222A9479F6E050D9EB2886A">
    <w:name w:val="169764863222A9479F6E050D9EB2886A"/>
    <w:rsid w:val="00CC4B67"/>
  </w:style>
  <w:style w:type="paragraph" w:customStyle="1" w:styleId="22E488C18B174B469AB64D9F046BC6F0">
    <w:name w:val="22E488C18B174B469AB64D9F046BC6F0"/>
    <w:rsid w:val="00CC4B67"/>
  </w:style>
  <w:style w:type="paragraph" w:customStyle="1" w:styleId="C0F8E70E4DFCB34C8198B67AA6B32F8F">
    <w:name w:val="C0F8E70E4DFCB34C8198B67AA6B32F8F"/>
    <w:rsid w:val="00CC4B67"/>
  </w:style>
  <w:style w:type="paragraph" w:customStyle="1" w:styleId="8BEF553C7846CA4BA0E12609654A4C27">
    <w:name w:val="8BEF553C7846CA4BA0E12609654A4C27"/>
    <w:rsid w:val="00CC4B67"/>
  </w:style>
  <w:style w:type="paragraph" w:customStyle="1" w:styleId="D2FF01E8D8061D488386336BEDC2AD13">
    <w:name w:val="D2FF01E8D8061D488386336BEDC2AD13"/>
    <w:rsid w:val="00CC4B67"/>
  </w:style>
  <w:style w:type="paragraph" w:customStyle="1" w:styleId="BB16841143ED984CAD7AB4A0E44312DF">
    <w:name w:val="BB16841143ED984CAD7AB4A0E44312DF"/>
    <w:rsid w:val="00CC4B67"/>
  </w:style>
  <w:style w:type="paragraph" w:customStyle="1" w:styleId="32FCDDD96C33C94E9FCE5F4899F22E32">
    <w:name w:val="32FCDDD96C33C94E9FCE5F4899F22E32"/>
    <w:rsid w:val="00CC4B67"/>
  </w:style>
  <w:style w:type="paragraph" w:customStyle="1" w:styleId="57BD6D4078824A47BB611934B3B21E48">
    <w:name w:val="57BD6D4078824A47BB611934B3B21E48"/>
    <w:rsid w:val="00CC4B67"/>
  </w:style>
  <w:style w:type="paragraph" w:customStyle="1" w:styleId="B7FDD452B8E8DA499D58C6CD102668CF">
    <w:name w:val="B7FDD452B8E8DA499D58C6CD102668CF"/>
    <w:rsid w:val="00CC4B67"/>
  </w:style>
  <w:style w:type="paragraph" w:customStyle="1" w:styleId="94B28EB8AD5D614FB78279EB5F9CC007">
    <w:name w:val="94B28EB8AD5D614FB78279EB5F9CC007"/>
    <w:rsid w:val="00CC4B67"/>
  </w:style>
  <w:style w:type="paragraph" w:customStyle="1" w:styleId="71FDFFB862E67E48A2B3F7308CFE0720">
    <w:name w:val="71FDFFB862E67E48A2B3F7308CFE0720"/>
    <w:rsid w:val="00CC4B67"/>
  </w:style>
  <w:style w:type="paragraph" w:customStyle="1" w:styleId="86D1ABC252B167498059ED9BD0C52568">
    <w:name w:val="86D1ABC252B167498059ED9BD0C52568"/>
    <w:rsid w:val="00CC4B67"/>
  </w:style>
  <w:style w:type="paragraph" w:customStyle="1" w:styleId="9B1B60767F973A46B60345176544EF5F">
    <w:name w:val="9B1B60767F973A46B60345176544EF5F"/>
    <w:rsid w:val="00CC4B67"/>
  </w:style>
  <w:style w:type="paragraph" w:customStyle="1" w:styleId="71E61825DEDCFA4A83E573DA6CE49407">
    <w:name w:val="71E61825DEDCFA4A83E573DA6CE49407"/>
    <w:rsid w:val="00CC4B67"/>
  </w:style>
  <w:style w:type="paragraph" w:customStyle="1" w:styleId="0407FB344E3F07428BDD6AB79974B73C">
    <w:name w:val="0407FB344E3F07428BDD6AB79974B73C"/>
    <w:rsid w:val="00CC4B67"/>
  </w:style>
  <w:style w:type="paragraph" w:customStyle="1" w:styleId="9DF85CE92F09194CA3AD36FAE8CD34D9">
    <w:name w:val="9DF85CE92F09194CA3AD36FAE8CD34D9"/>
    <w:rsid w:val="00CC4B67"/>
  </w:style>
  <w:style w:type="paragraph" w:customStyle="1" w:styleId="03D52F574AA3094096C055B4C8F1AA5F">
    <w:name w:val="03D52F574AA3094096C055B4C8F1AA5F"/>
    <w:rsid w:val="00CC4B67"/>
  </w:style>
  <w:style w:type="paragraph" w:customStyle="1" w:styleId="9B5FC2238254A642BEFD3D4030B7583A">
    <w:name w:val="9B5FC2238254A642BEFD3D4030B7583A"/>
    <w:rsid w:val="00CC4B67"/>
  </w:style>
  <w:style w:type="paragraph" w:customStyle="1" w:styleId="44FBE8D1DF85BE479E9E703E70E590C6">
    <w:name w:val="44FBE8D1DF85BE479E9E703E70E590C6"/>
    <w:rsid w:val="00CC4B67"/>
  </w:style>
  <w:style w:type="paragraph" w:customStyle="1" w:styleId="7FD81F3DD554B747AFC66E3AC2B6D18D">
    <w:name w:val="7FD81F3DD554B747AFC66E3AC2B6D18D"/>
    <w:rsid w:val="00CC4B67"/>
  </w:style>
  <w:style w:type="paragraph" w:customStyle="1" w:styleId="386F39A408CE534A94CAA786445065BF">
    <w:name w:val="386F39A408CE534A94CAA786445065BF"/>
    <w:rsid w:val="00CC4B67"/>
  </w:style>
  <w:style w:type="paragraph" w:customStyle="1" w:styleId="07F94202B0215C43B60CCAD889ED9EBD">
    <w:name w:val="07F94202B0215C43B60CCAD889ED9EBD"/>
    <w:rsid w:val="00CC4B67"/>
  </w:style>
  <w:style w:type="paragraph" w:customStyle="1" w:styleId="0F32E9076C94F445AC9D3B8D28ECD93F">
    <w:name w:val="0F32E9076C94F445AC9D3B8D28ECD93F"/>
    <w:rsid w:val="00CC4B67"/>
  </w:style>
  <w:style w:type="character" w:customStyle="1" w:styleId="Heading2Char">
    <w:name w:val="Heading 2 Char"/>
    <w:basedOn w:val="DefaultParagraphFont"/>
    <w:link w:val="Heading2"/>
    <w:uiPriority w:val="9"/>
    <w:rsid w:val="00CC4B67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/>
      <w14:ligatures w14:val="none"/>
    </w:rPr>
  </w:style>
  <w:style w:type="paragraph" w:customStyle="1" w:styleId="23E7810D7420EA4B8AC2AAD451E7729A">
    <w:name w:val="23E7810D7420EA4B8AC2AAD451E7729A"/>
    <w:rsid w:val="00CC4B67"/>
  </w:style>
  <w:style w:type="character" w:styleId="Emphasis">
    <w:name w:val="Emphasis"/>
    <w:uiPriority w:val="20"/>
    <w:qFormat/>
    <w:rsid w:val="00CC4B67"/>
    <w:rPr>
      <w:color w:val="77206D" w:themeColor="accent5" w:themeShade="BF"/>
    </w:rPr>
  </w:style>
  <w:style w:type="paragraph" w:customStyle="1" w:styleId="33E53242C065AA40A3F0F1FFFF8E8ACC">
    <w:name w:val="33E53242C065AA40A3F0F1FFFF8E8ACC"/>
    <w:rsid w:val="00CC4B67"/>
  </w:style>
  <w:style w:type="paragraph" w:customStyle="1" w:styleId="132956EDAEFB324598FFEC5448049F9A">
    <w:name w:val="132956EDAEFB324598FFEC5448049F9A"/>
    <w:rsid w:val="00CC4B67"/>
  </w:style>
  <w:style w:type="paragraph" w:customStyle="1" w:styleId="CE5D485BB4FFEB45BA395A0DAEFE99EA">
    <w:name w:val="CE5D485BB4FFEB45BA395A0DAEFE99EA"/>
    <w:rsid w:val="00CC4B67"/>
  </w:style>
  <w:style w:type="paragraph" w:customStyle="1" w:styleId="CFA37F737C76B8479EC7802447EB73D0">
    <w:name w:val="CFA37F737C76B8479EC7802447EB73D0"/>
    <w:rsid w:val="00CC4B67"/>
  </w:style>
  <w:style w:type="paragraph" w:customStyle="1" w:styleId="8C53736404277A41A49FB5FFA79A8DCB">
    <w:name w:val="8C53736404277A41A49FB5FFA79A8DCB"/>
    <w:rsid w:val="00CC4B67"/>
  </w:style>
  <w:style w:type="paragraph" w:customStyle="1" w:styleId="78B99E4497B2F1489DF1B27DE3360EDF">
    <w:name w:val="78B99E4497B2F1489DF1B27DE3360EDF"/>
    <w:rsid w:val="00CC4B67"/>
  </w:style>
  <w:style w:type="paragraph" w:customStyle="1" w:styleId="EF55AEF7CF40AC4182D67283597BD30A">
    <w:name w:val="EF55AEF7CF40AC4182D67283597BD30A"/>
    <w:rsid w:val="00CC4B67"/>
  </w:style>
  <w:style w:type="paragraph" w:customStyle="1" w:styleId="B674B3FC6CF56C43982C4921611BDD11">
    <w:name w:val="B674B3FC6CF56C43982C4921611BDD11"/>
    <w:rsid w:val="00CC4B67"/>
  </w:style>
  <w:style w:type="character" w:customStyle="1" w:styleId="Heading3Char">
    <w:name w:val="Heading 3 Char"/>
    <w:basedOn w:val="DefaultParagraphFont"/>
    <w:link w:val="Heading3"/>
    <w:uiPriority w:val="9"/>
    <w:rsid w:val="00CC4B67"/>
    <w:rPr>
      <w:rFonts w:asciiTheme="majorHAnsi" w:eastAsiaTheme="minorHAnsi" w:hAnsiTheme="majorHAnsi" w:cs="Times New Roman (Body CS)"/>
      <w:b/>
      <w:color w:val="000000" w:themeColor="text1"/>
      <w:kern w:val="0"/>
      <w:sz w:val="20"/>
      <w:lang w:val="en-US" w:eastAsia="en-US"/>
      <w14:ligatures w14:val="none"/>
    </w:rPr>
  </w:style>
  <w:style w:type="paragraph" w:customStyle="1" w:styleId="08634E3E55E33F4580A0996402216329">
    <w:name w:val="08634E3E55E33F4580A0996402216329"/>
    <w:rsid w:val="00CC4B67"/>
  </w:style>
  <w:style w:type="paragraph" w:customStyle="1" w:styleId="42899536ED782F4997FFAE6F5DA582DC">
    <w:name w:val="42899536ED782F4997FFAE6F5DA582DC"/>
    <w:rsid w:val="00CC4B67"/>
  </w:style>
  <w:style w:type="paragraph" w:customStyle="1" w:styleId="A3E778909040D546AEA83914CD039E9A">
    <w:name w:val="A3E778909040D546AEA83914CD039E9A"/>
    <w:rsid w:val="00CC4B67"/>
  </w:style>
  <w:style w:type="paragraph" w:customStyle="1" w:styleId="385972A850F7C845B6A71F4C6C6D0DA9">
    <w:name w:val="385972A850F7C845B6A71F4C6C6D0DA9"/>
    <w:rsid w:val="00CC4B67"/>
  </w:style>
  <w:style w:type="paragraph" w:customStyle="1" w:styleId="0F9EAC946AA4CE4DA21BED6CC7E64A8D">
    <w:name w:val="0F9EAC946AA4CE4DA21BED6CC7E64A8D"/>
    <w:rsid w:val="00CC4B67"/>
  </w:style>
  <w:style w:type="paragraph" w:customStyle="1" w:styleId="87FBC8796C55AD46B231BE82FEDA7311">
    <w:name w:val="87FBC8796C55AD46B231BE82FEDA7311"/>
    <w:rsid w:val="00CC4B67"/>
  </w:style>
  <w:style w:type="paragraph" w:customStyle="1" w:styleId="DA0800CE96585E4B8291DE12DD3C2183">
    <w:name w:val="DA0800CE96585E4B8291DE12DD3C2183"/>
    <w:rsid w:val="00CC4B67"/>
  </w:style>
  <w:style w:type="paragraph" w:customStyle="1" w:styleId="913971E7334A81458CAD8D4418CAB501">
    <w:name w:val="913971E7334A81458CAD8D4418CAB501"/>
    <w:rsid w:val="00CC4B67"/>
  </w:style>
  <w:style w:type="paragraph" w:customStyle="1" w:styleId="CC952FD37410BE42962F3101091729CB">
    <w:name w:val="CC952FD37410BE42962F3101091729CB"/>
    <w:rsid w:val="00CC4B67"/>
  </w:style>
  <w:style w:type="paragraph" w:customStyle="1" w:styleId="FE70138FAA1D4B4FA372BBC1F302DD02">
    <w:name w:val="FE70138FAA1D4B4FA372BBC1F302DD02"/>
    <w:rsid w:val="00CC4B67"/>
  </w:style>
  <w:style w:type="paragraph" w:customStyle="1" w:styleId="C38116C5F1E6EA4BA38C2990AFB79BA3">
    <w:name w:val="C38116C5F1E6EA4BA38C2990AFB79BA3"/>
    <w:rsid w:val="00CC4B67"/>
  </w:style>
  <w:style w:type="paragraph" w:customStyle="1" w:styleId="06CCBE1FBF9A794FBE93B12A3A28ED29">
    <w:name w:val="06CCBE1FBF9A794FBE93B12A3A28ED29"/>
    <w:rsid w:val="00CC4B67"/>
  </w:style>
  <w:style w:type="paragraph" w:customStyle="1" w:styleId="D45CFD0B7A887E43913F45BEAF81AA1B">
    <w:name w:val="D45CFD0B7A887E43913F45BEAF81AA1B"/>
    <w:rsid w:val="00CC4B67"/>
  </w:style>
  <w:style w:type="paragraph" w:customStyle="1" w:styleId="810BA54052F40C4A86C5964D924C9C43">
    <w:name w:val="810BA54052F40C4A86C5964D924C9C43"/>
    <w:rsid w:val="00CC4B67"/>
  </w:style>
  <w:style w:type="paragraph" w:customStyle="1" w:styleId="9FA6B2BF2608CA4594E3AE666C6F756E">
    <w:name w:val="9FA6B2BF2608CA4594E3AE666C6F756E"/>
    <w:rsid w:val="00CC4B67"/>
  </w:style>
  <w:style w:type="paragraph" w:customStyle="1" w:styleId="225EAF8146E1C94F852FDB89F2665FF5">
    <w:name w:val="225EAF8146E1C94F852FDB89F2665FF5"/>
    <w:rsid w:val="00CC4B67"/>
  </w:style>
  <w:style w:type="paragraph" w:customStyle="1" w:styleId="ECD2E764ADD0CC42A88BF9B8AE1163F0">
    <w:name w:val="ECD2E764ADD0CC42A88BF9B8AE1163F0"/>
    <w:rsid w:val="00CC4B67"/>
  </w:style>
  <w:style w:type="paragraph" w:customStyle="1" w:styleId="C1C45DEFAA58104CB881A8E562DCD3A9">
    <w:name w:val="C1C45DEFAA58104CB881A8E562DCD3A9"/>
    <w:rsid w:val="00CC4B67"/>
  </w:style>
  <w:style w:type="paragraph" w:customStyle="1" w:styleId="AC9BDC58BEEBE8439472905527097EFD">
    <w:name w:val="AC9BDC58BEEBE8439472905527097EFD"/>
    <w:rsid w:val="00CC4B67"/>
  </w:style>
  <w:style w:type="paragraph" w:customStyle="1" w:styleId="5B89D73B913EC94F9BF3D5D38DBEF3DB">
    <w:name w:val="5B89D73B913EC94F9BF3D5D38DBEF3DB"/>
    <w:rsid w:val="00CC4B67"/>
  </w:style>
  <w:style w:type="paragraph" w:customStyle="1" w:styleId="BA3C0B018A840847ADC585BC4E3462E3">
    <w:name w:val="BA3C0B018A840847ADC585BC4E3462E3"/>
    <w:rsid w:val="00CC4B67"/>
  </w:style>
  <w:style w:type="paragraph" w:customStyle="1" w:styleId="AC1243B7C4793C4C9225E43E7F7F595C">
    <w:name w:val="AC1243B7C4793C4C9225E43E7F7F595C"/>
    <w:rsid w:val="00CC4B67"/>
  </w:style>
  <w:style w:type="paragraph" w:customStyle="1" w:styleId="C1C47650212AA24AA3475699BB5B0C0C">
    <w:name w:val="C1C47650212AA24AA3475699BB5B0C0C"/>
    <w:rsid w:val="00CC4B67"/>
  </w:style>
  <w:style w:type="paragraph" w:customStyle="1" w:styleId="0C80F4EE27B2ED49B3EB028D3BAC4AE9">
    <w:name w:val="0C80F4EE27B2ED49B3EB028D3BAC4AE9"/>
    <w:rsid w:val="00CC4B67"/>
  </w:style>
  <w:style w:type="paragraph" w:customStyle="1" w:styleId="00A2974C2A3C0E428F85D6FEB6DD8898">
    <w:name w:val="00A2974C2A3C0E428F85D6FEB6DD8898"/>
    <w:rsid w:val="00CC4B67"/>
  </w:style>
  <w:style w:type="paragraph" w:customStyle="1" w:styleId="B9DAAE1F84EC8341B0C0FDB1DAE6D4A5">
    <w:name w:val="B9DAAE1F84EC8341B0C0FDB1DAE6D4A5"/>
    <w:rsid w:val="00CC4B67"/>
  </w:style>
  <w:style w:type="paragraph" w:customStyle="1" w:styleId="B67FC1710F064340AB2FE78C8F5249A1">
    <w:name w:val="B67FC1710F064340AB2FE78C8F5249A1"/>
    <w:rsid w:val="00CC4B67"/>
  </w:style>
  <w:style w:type="paragraph" w:customStyle="1" w:styleId="6D72395E120B7B43BA8C63DCE04C771A">
    <w:name w:val="6D72395E120B7B43BA8C63DCE04C771A"/>
    <w:rsid w:val="00CC4B67"/>
  </w:style>
  <w:style w:type="paragraph" w:customStyle="1" w:styleId="429AE8F26FE1AB4293E2DEAE105561A4">
    <w:name w:val="429AE8F26FE1AB4293E2DEAE105561A4"/>
    <w:rsid w:val="00CC4B67"/>
  </w:style>
  <w:style w:type="paragraph" w:customStyle="1" w:styleId="BED3261A9BF2DC4A89D354A346F4972C">
    <w:name w:val="BED3261A9BF2DC4A89D354A346F4972C"/>
    <w:rsid w:val="00CC4B67"/>
  </w:style>
  <w:style w:type="paragraph" w:customStyle="1" w:styleId="F8F718C877BC864696B3E5137E1664F5">
    <w:name w:val="F8F718C877BC864696B3E5137E1664F5"/>
    <w:rsid w:val="00CC4B67"/>
  </w:style>
  <w:style w:type="paragraph" w:customStyle="1" w:styleId="40BEEE3844E3CD4783E2AB16765EC13A">
    <w:name w:val="40BEEE3844E3CD4783E2AB16765EC13A"/>
    <w:rsid w:val="00CC4B67"/>
  </w:style>
  <w:style w:type="paragraph" w:customStyle="1" w:styleId="7DB7E579FD85094A8EDD8CF2B064C396">
    <w:name w:val="7DB7E579FD85094A8EDD8CF2B064C396"/>
    <w:rsid w:val="00CC4B67"/>
  </w:style>
  <w:style w:type="paragraph" w:customStyle="1" w:styleId="770139DAEC9A3E4BA4B03275FABC5CB4">
    <w:name w:val="770139DAEC9A3E4BA4B03275FABC5CB4"/>
    <w:rsid w:val="00CC4B67"/>
  </w:style>
  <w:style w:type="paragraph" w:customStyle="1" w:styleId="6C949BFEA5043441B5688F12F5562BAE">
    <w:name w:val="6C949BFEA5043441B5688F12F5562BAE"/>
    <w:rsid w:val="00CC4B67"/>
  </w:style>
  <w:style w:type="paragraph" w:customStyle="1" w:styleId="796B15FF97CEEF498FF71059CFE08C22">
    <w:name w:val="796B15FF97CEEF498FF71059CFE08C22"/>
    <w:rsid w:val="00CC4B67"/>
  </w:style>
  <w:style w:type="paragraph" w:customStyle="1" w:styleId="2025274FB8052D4395FB90F4EB8BDA21">
    <w:name w:val="2025274FB8052D4395FB90F4EB8BDA21"/>
    <w:rsid w:val="00CC4B67"/>
  </w:style>
  <w:style w:type="paragraph" w:customStyle="1" w:styleId="59EB81842AFE824C98613FE7DA00DFBC">
    <w:name w:val="59EB81842AFE824C98613FE7DA00DFBC"/>
    <w:rsid w:val="00CC4B67"/>
  </w:style>
  <w:style w:type="paragraph" w:customStyle="1" w:styleId="0179D77A8C379943BAC38CD72070A7EF">
    <w:name w:val="0179D77A8C379943BAC38CD72070A7EF"/>
    <w:rsid w:val="00CC4B67"/>
  </w:style>
  <w:style w:type="paragraph" w:customStyle="1" w:styleId="61B4661D0A433A4BA0DE83B7608FC647">
    <w:name w:val="61B4661D0A433A4BA0DE83B7608FC647"/>
    <w:rsid w:val="00CC4B67"/>
  </w:style>
  <w:style w:type="paragraph" w:customStyle="1" w:styleId="CF0A7DCFB3B3A1429060CB36AD73A203">
    <w:name w:val="CF0A7DCFB3B3A1429060CB36AD73A203"/>
    <w:rsid w:val="00CC4B67"/>
  </w:style>
  <w:style w:type="paragraph" w:customStyle="1" w:styleId="EE2FF79C3AB87348BEEA2B75EFC77E00">
    <w:name w:val="EE2FF79C3AB87348BEEA2B75EFC77E00"/>
    <w:rsid w:val="00CC4B67"/>
  </w:style>
  <w:style w:type="paragraph" w:customStyle="1" w:styleId="3AED973E811DC743A7CE7FA10A6B568B">
    <w:name w:val="3AED973E811DC743A7CE7FA10A6B568B"/>
    <w:rsid w:val="00CC4B67"/>
  </w:style>
  <w:style w:type="paragraph" w:customStyle="1" w:styleId="B73BDBA8C7FB234E84AE2DB5B1BDC7ED">
    <w:name w:val="B73BDBA8C7FB234E84AE2DB5B1BDC7ED"/>
    <w:rsid w:val="00CC4B67"/>
  </w:style>
  <w:style w:type="paragraph" w:customStyle="1" w:styleId="42AF236B9B82524BA75DCCC0E3B5BF31">
    <w:name w:val="42AF236B9B82524BA75DCCC0E3B5BF31"/>
    <w:rsid w:val="00CC4B67"/>
  </w:style>
  <w:style w:type="paragraph" w:customStyle="1" w:styleId="BC32FCA7250D3B4EA191BF187A54ED5D">
    <w:name w:val="BC32FCA7250D3B4EA191BF187A54ED5D"/>
    <w:rsid w:val="00CC4B67"/>
  </w:style>
  <w:style w:type="paragraph" w:customStyle="1" w:styleId="72B51C500936AA4BBEE0B87FDE4446FD">
    <w:name w:val="72B51C500936AA4BBEE0B87FDE4446FD"/>
    <w:rsid w:val="00CC4B67"/>
  </w:style>
  <w:style w:type="paragraph" w:customStyle="1" w:styleId="74708F291DB2634183307471194B5075">
    <w:name w:val="74708F291DB2634183307471194B5075"/>
    <w:rsid w:val="00CC4B67"/>
  </w:style>
  <w:style w:type="paragraph" w:customStyle="1" w:styleId="F2680606447A08468812960D262DCD66">
    <w:name w:val="F2680606447A08468812960D262DCD66"/>
    <w:rsid w:val="00CC4B67"/>
  </w:style>
  <w:style w:type="paragraph" w:customStyle="1" w:styleId="41D91A55C029DB4BBEBCA8B44F0851F3">
    <w:name w:val="41D91A55C029DB4BBEBCA8B44F0851F3"/>
    <w:rsid w:val="00CC4B67"/>
  </w:style>
  <w:style w:type="paragraph" w:customStyle="1" w:styleId="7E4FE77FF3791642BC31B2C0C361CF1B">
    <w:name w:val="7E4FE77FF3791642BC31B2C0C361CF1B"/>
    <w:rsid w:val="00CC4B67"/>
  </w:style>
  <w:style w:type="paragraph" w:customStyle="1" w:styleId="E360FAB5D4F5BC4CACD8076879EBF086">
    <w:name w:val="E360FAB5D4F5BC4CACD8076879EBF086"/>
    <w:rsid w:val="00CC4B67"/>
  </w:style>
  <w:style w:type="paragraph" w:customStyle="1" w:styleId="B9FFD260B2E78D4587E128ADCF4EBBF2">
    <w:name w:val="B9FFD260B2E78D4587E128ADCF4EBBF2"/>
    <w:rsid w:val="00CC4B67"/>
  </w:style>
  <w:style w:type="paragraph" w:customStyle="1" w:styleId="D8BF20AC01166F448179C1E0167FB4AB">
    <w:name w:val="D8BF20AC01166F448179C1E0167FB4AB"/>
    <w:rsid w:val="00CC4B67"/>
  </w:style>
  <w:style w:type="paragraph" w:customStyle="1" w:styleId="63279740F46136408E81B5D4358698CD">
    <w:name w:val="63279740F46136408E81B5D4358698CD"/>
    <w:rsid w:val="00CC4B67"/>
  </w:style>
  <w:style w:type="paragraph" w:customStyle="1" w:styleId="212CC9103C320848AE15594124118FDF">
    <w:name w:val="212CC9103C320848AE15594124118FDF"/>
    <w:rsid w:val="00CC4B67"/>
  </w:style>
  <w:style w:type="paragraph" w:customStyle="1" w:styleId="1B388867366CF24699CE661F8C2C95B0">
    <w:name w:val="1B388867366CF24699CE661F8C2C95B0"/>
    <w:rsid w:val="00CC4B67"/>
  </w:style>
  <w:style w:type="paragraph" w:customStyle="1" w:styleId="628CC4D39AC28C41B2E75030167BFFC8">
    <w:name w:val="628CC4D39AC28C41B2E75030167BFFC8"/>
    <w:rsid w:val="00CC4B67"/>
  </w:style>
  <w:style w:type="paragraph" w:customStyle="1" w:styleId="D05B29BF1E6FEA45A6C74ED6D4480975">
    <w:name w:val="D05B29BF1E6FEA45A6C74ED6D4480975"/>
    <w:rsid w:val="00CC4B67"/>
  </w:style>
  <w:style w:type="paragraph" w:customStyle="1" w:styleId="F67E890398954D44BB1CA02809073CCE">
    <w:name w:val="F67E890398954D44BB1CA02809073CCE"/>
    <w:rsid w:val="00CC4B67"/>
  </w:style>
  <w:style w:type="paragraph" w:customStyle="1" w:styleId="CEA5B27E53A29747A17378225C33305E">
    <w:name w:val="CEA5B27E53A29747A17378225C33305E"/>
    <w:rsid w:val="00CC4B67"/>
  </w:style>
  <w:style w:type="paragraph" w:customStyle="1" w:styleId="F370A6ECCF6E5A4B826B0C6CF5755B62">
    <w:name w:val="F370A6ECCF6E5A4B826B0C6CF5755B62"/>
    <w:rsid w:val="00CC4B67"/>
  </w:style>
  <w:style w:type="paragraph" w:customStyle="1" w:styleId="B64A0BF9FD5F5E4EB7F6AD0B3DAF31F4">
    <w:name w:val="B64A0BF9FD5F5E4EB7F6AD0B3DAF31F4"/>
    <w:rsid w:val="00CC4B67"/>
  </w:style>
  <w:style w:type="paragraph" w:customStyle="1" w:styleId="DE4E04B1D44BF8459D7D9FB9A182B818">
    <w:name w:val="DE4E04B1D44BF8459D7D9FB9A182B818"/>
    <w:rsid w:val="00CC4B67"/>
  </w:style>
  <w:style w:type="paragraph" w:customStyle="1" w:styleId="6E18AD175CFB39468D2FE0A7E620A8A5">
    <w:name w:val="6E18AD175CFB39468D2FE0A7E620A8A5"/>
    <w:rsid w:val="00CC4B67"/>
  </w:style>
  <w:style w:type="paragraph" w:customStyle="1" w:styleId="653818540C80AD4C88EE57F52D026A95">
    <w:name w:val="653818540C80AD4C88EE57F52D026A95"/>
    <w:rsid w:val="00CC4B67"/>
  </w:style>
  <w:style w:type="paragraph" w:customStyle="1" w:styleId="8292C14DB47BA548846F0CA21A228339">
    <w:name w:val="8292C14DB47BA548846F0CA21A228339"/>
    <w:rsid w:val="00CC4B67"/>
  </w:style>
  <w:style w:type="paragraph" w:customStyle="1" w:styleId="76E3D31935A7A349882E91D07F232292">
    <w:name w:val="76E3D31935A7A349882E91D07F232292"/>
    <w:rsid w:val="00CC4B67"/>
  </w:style>
  <w:style w:type="paragraph" w:customStyle="1" w:styleId="393F742322C1BF448C3A69E70143FBB7">
    <w:name w:val="393F742322C1BF448C3A69E70143FBB7"/>
    <w:rsid w:val="00CC4B67"/>
  </w:style>
  <w:style w:type="paragraph" w:customStyle="1" w:styleId="2645DAFB472ACD4E9AD96E54BA3D2695">
    <w:name w:val="2645DAFB472ACD4E9AD96E54BA3D2695"/>
    <w:rsid w:val="00CC4B67"/>
  </w:style>
  <w:style w:type="paragraph" w:customStyle="1" w:styleId="E9546D160F4B17428D2C7AD8934F1F37">
    <w:name w:val="E9546D160F4B17428D2C7AD8934F1F37"/>
    <w:rsid w:val="00CC4B67"/>
  </w:style>
  <w:style w:type="paragraph" w:customStyle="1" w:styleId="18EA996DB3B248459DE4C9322DFC43CD">
    <w:name w:val="18EA996DB3B248459DE4C9322DFC43CD"/>
    <w:rsid w:val="00CC4B67"/>
  </w:style>
  <w:style w:type="paragraph" w:customStyle="1" w:styleId="C4DDDA1FDE876A4D954158BE83208B3A">
    <w:name w:val="C4DDDA1FDE876A4D954158BE83208B3A"/>
    <w:rsid w:val="00CC4B67"/>
  </w:style>
  <w:style w:type="paragraph" w:customStyle="1" w:styleId="7F87A564C00C0748AEEE5015B280C322">
    <w:name w:val="7F87A564C00C0748AEEE5015B280C322"/>
    <w:rsid w:val="00CC4B67"/>
  </w:style>
  <w:style w:type="paragraph" w:customStyle="1" w:styleId="4B8B8F6C746EE64CB034918CA1A62ED5">
    <w:name w:val="4B8B8F6C746EE64CB034918CA1A62ED5"/>
    <w:rsid w:val="00CC4B67"/>
  </w:style>
  <w:style w:type="paragraph" w:customStyle="1" w:styleId="6B01DAFE14B400449FEE12775CD265BF">
    <w:name w:val="6B01DAFE14B400449FEE12775CD265BF"/>
    <w:rsid w:val="00CC4B67"/>
  </w:style>
  <w:style w:type="paragraph" w:styleId="ListParagraph">
    <w:name w:val="List Paragraph"/>
    <w:basedOn w:val="Normal"/>
    <w:uiPriority w:val="6"/>
    <w:qFormat/>
    <w:rsid w:val="00CC4B67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80B580F1DD29684A9E337BEB103F4FDA">
    <w:name w:val="80B580F1DD29684A9E337BEB103F4FDA"/>
    <w:rsid w:val="00CC4B67"/>
  </w:style>
  <w:style w:type="paragraph" w:customStyle="1" w:styleId="B27CB4EC22D22647B6D73141DE44ECDC">
    <w:name w:val="B27CB4EC22D22647B6D73141DE44ECDC"/>
    <w:rsid w:val="00CC4B67"/>
  </w:style>
  <w:style w:type="paragraph" w:customStyle="1" w:styleId="1B2C0FC8E214D3419CB450E3327408E0">
    <w:name w:val="1B2C0FC8E214D3419CB450E3327408E0"/>
    <w:rsid w:val="00CC4B67"/>
  </w:style>
  <w:style w:type="paragraph" w:customStyle="1" w:styleId="8CC886590375E8408CFCDEAB84CEFF0B">
    <w:name w:val="8CC886590375E8408CFCDEAB84CEFF0B"/>
    <w:rsid w:val="00CC4B67"/>
  </w:style>
  <w:style w:type="paragraph" w:customStyle="1" w:styleId="FD9634ABCD14294C87FBB8B554FF4F4E">
    <w:name w:val="FD9634ABCD14294C87FBB8B554FF4F4E"/>
    <w:rsid w:val="00CC4B67"/>
  </w:style>
  <w:style w:type="paragraph" w:customStyle="1" w:styleId="F9D6E64B5900F84B9FCFE89ACC836DCB">
    <w:name w:val="F9D6E64B5900F84B9FCFE89ACC836DCB"/>
    <w:rsid w:val="00CC4B67"/>
  </w:style>
  <w:style w:type="paragraph" w:customStyle="1" w:styleId="AD6A6C9CB90B40448B5A17BD471C77EE">
    <w:name w:val="AD6A6C9CB90B40448B5A17BD471C77EE"/>
    <w:rsid w:val="00CC4B67"/>
  </w:style>
  <w:style w:type="paragraph" w:customStyle="1" w:styleId="AE23E78F14BC384CA59CF2904BF60F86">
    <w:name w:val="AE23E78F14BC384CA59CF2904BF60F86"/>
    <w:rsid w:val="00CC4B67"/>
  </w:style>
  <w:style w:type="paragraph" w:customStyle="1" w:styleId="4150B2AAA6BD4B48B932C21289674DCA">
    <w:name w:val="4150B2AAA6BD4B48B932C21289674DCA"/>
    <w:rsid w:val="00CC4B67"/>
  </w:style>
  <w:style w:type="paragraph" w:customStyle="1" w:styleId="7857B60D92FAC8489D01076652D362F1">
    <w:name w:val="7857B60D92FAC8489D01076652D362F1"/>
    <w:rsid w:val="00CC4B67"/>
  </w:style>
  <w:style w:type="paragraph" w:customStyle="1" w:styleId="3A05353B79EA114895C5139CFB2264F6">
    <w:name w:val="3A05353B79EA114895C5139CFB2264F6"/>
    <w:rsid w:val="00CC4B67"/>
  </w:style>
  <w:style w:type="paragraph" w:customStyle="1" w:styleId="3355735ACBF43B469AD7A49CD45D50A4">
    <w:name w:val="3355735ACBF43B469AD7A49CD45D50A4"/>
    <w:rsid w:val="00CC4B67"/>
  </w:style>
  <w:style w:type="paragraph" w:customStyle="1" w:styleId="Text">
    <w:name w:val="Text"/>
    <w:basedOn w:val="Normal"/>
    <w:uiPriority w:val="3"/>
    <w:qFormat/>
    <w:rsid w:val="00CC4B67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 w:val="22"/>
      <w:lang w:val="en-US" w:eastAsia="en-US"/>
      <w14:ligatures w14:val="none"/>
    </w:rPr>
  </w:style>
  <w:style w:type="paragraph" w:customStyle="1" w:styleId="3A54AF2C9C82944792565B692836FB07">
    <w:name w:val="3A54AF2C9C82944792565B692836FB07"/>
    <w:rsid w:val="00CC4B67"/>
  </w:style>
  <w:style w:type="paragraph" w:customStyle="1" w:styleId="DAA6FB0B2CBF10428210CCEB78E4ED55">
    <w:name w:val="DAA6FB0B2CBF10428210CCEB78E4ED55"/>
    <w:rsid w:val="00CC4B67"/>
  </w:style>
  <w:style w:type="paragraph" w:customStyle="1" w:styleId="EE6BA9E3B49DD347B68D3D4BD3406AA2">
    <w:name w:val="EE6BA9E3B49DD347B68D3D4BD3406AA2"/>
    <w:rsid w:val="00CC4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61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TMT</dc:creator>
  <cp:keywords/>
  <dc:description/>
  <cp:lastModifiedBy>Tuan Tran</cp:lastModifiedBy>
  <cp:revision>1</cp:revision>
  <cp:lastPrinted>2024-07-05T06:28:00Z</cp:lastPrinted>
  <dcterms:created xsi:type="dcterms:W3CDTF">2024-07-05T06:15:00Z</dcterms:created>
  <dcterms:modified xsi:type="dcterms:W3CDTF">2024-07-05T07:47:00Z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24c2eae3,3f6a8525,5eca5baa</vt:lpwstr>
  </property>
  <property fmtid="{D5CDD505-2E9C-101B-9397-08002B2CF9AE}" pid="4" name="ClassificationContentMarkingHeaderFontProps">
    <vt:lpwstr>#eedc00,12,Calibri</vt:lpwstr>
  </property>
  <property fmtid="{D5CDD505-2E9C-101B-9397-08002B2CF9AE}" pid="5" name="ClassificationContentMarkingHeaderText">
    <vt:lpwstr>RMIT Classification: Trusted</vt:lpwstr>
  </property>
  <property fmtid="{D5CDD505-2E9C-101B-9397-08002B2CF9AE}" pid="6" name="MSIP_Label_8c3d088b-6243-4963-a2e2-8b321ab7f8fc_Enabled">
    <vt:lpwstr>true</vt:lpwstr>
  </property>
  <property fmtid="{D5CDD505-2E9C-101B-9397-08002B2CF9AE}" pid="7" name="MSIP_Label_8c3d088b-6243-4963-a2e2-8b321ab7f8fc_SetDate">
    <vt:lpwstr>2024-07-05T06:28:52Z</vt:lpwstr>
  </property>
  <property fmtid="{D5CDD505-2E9C-101B-9397-08002B2CF9AE}" pid="8" name="MSIP_Label_8c3d088b-6243-4963-a2e2-8b321ab7f8fc_Method">
    <vt:lpwstr>Standard</vt:lpwstr>
  </property>
  <property fmtid="{D5CDD505-2E9C-101B-9397-08002B2CF9AE}" pid="9" name="MSIP_Label_8c3d088b-6243-4963-a2e2-8b321ab7f8fc_Name">
    <vt:lpwstr>Trusted</vt:lpwstr>
  </property>
  <property fmtid="{D5CDD505-2E9C-101B-9397-08002B2CF9AE}" pid="10" name="MSIP_Label_8c3d088b-6243-4963-a2e2-8b321ab7f8fc_SiteId">
    <vt:lpwstr>d1323671-cdbe-4417-b4d4-bdb24b51316b</vt:lpwstr>
  </property>
  <property fmtid="{D5CDD505-2E9C-101B-9397-08002B2CF9AE}" pid="11" name="MSIP_Label_8c3d088b-6243-4963-a2e2-8b321ab7f8fc_ActionId">
    <vt:lpwstr>46b13df0-b980-41c3-a7dd-a20d1766cca0</vt:lpwstr>
  </property>
  <property fmtid="{D5CDD505-2E9C-101B-9397-08002B2CF9AE}" pid="12" name="MSIP_Label_8c3d088b-6243-4963-a2e2-8b321ab7f8fc_ContentBits">
    <vt:lpwstr>1</vt:lpwstr>
  </property>
</Properties>
</file>